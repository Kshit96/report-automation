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tblpY="-4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</w:tblCellMar>
        <w:tblLook w:val="04A0" w:firstRow="1" w:lastRow="0" w:firstColumn="1" w:lastColumn="0" w:noHBand="0" w:noVBand="1"/>
      </w:tblPr>
      <w:tblGrid>
        <w:gridCol w:w="9010"/>
      </w:tblGrid>
      <w:tr w:rsidR="00955FF5" w14:paraId="2AA58955" w14:textId="77777777" w:rsidTr="00955FF5">
        <w:tc>
          <w:tcPr>
            <w:tcW w:w="9010" w:type="dxa"/>
          </w:tcPr>
          <w:p w14:paraId="462C4024" w14:textId="5576B2BD" w:rsidR="00955FF5" w:rsidRDefault="00955FF5" w:rsidP="00955FF5">
            <w:pPr>
              <w:pStyle w:val="Heading2"/>
              <w:spacing w:before="0"/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Summary</w:t>
            </w:r>
            <w:r w:rsidRPr="005D7CAF">
              <w:rPr>
                <w:color w:val="FFFFFF" w:themeColor="background1"/>
                <w:lang w:val="en-GB"/>
              </w:rPr>
              <w:t xml:space="preserve"> Report</w:t>
            </w:r>
            <w:r>
              <w:rPr>
                <w:color w:val="FFFFFF" w:themeColor="background1"/>
                <w:lang w:val="en-GB"/>
              </w:rPr>
              <w:t xml:space="preserve"> | CHIP 5</w:t>
            </w:r>
          </w:p>
        </w:tc>
      </w:tr>
    </w:tbl>
    <w:p w14:paraId="3D237793" w14:textId="7BB669D7" w:rsidR="00955FF5" w:rsidRPr="005D7CAF" w:rsidRDefault="00955FF5" w:rsidP="005D7CAF">
      <w:pPr>
        <w:pStyle w:val="Heading2"/>
        <w:spacing w:before="0"/>
        <w:rPr>
          <w:color w:val="FFFFFF" w:themeColor="background1"/>
          <w:lang w:val="en-GB"/>
        </w:rPr>
      </w:pPr>
      <w:r w:rsidRPr="005D7CAF">
        <w:rPr>
          <w:noProof/>
          <w:color w:val="FFFFFF" w:themeColor="background1"/>
          <w:lang w:val="en-GB"/>
        </w:rPr>
        <w:t xml:space="preserve"> </w:t>
      </w:r>
      <w:r w:rsidR="005D7CAF" w:rsidRPr="005D7CAF">
        <w:rPr>
          <w:noProof/>
          <w:color w:val="FFFFFF" w:themeColor="background1"/>
          <w:lang w:val="en-GB"/>
        </w:rPr>
        <mc:AlternateContent>
          <mc:Choice Requires="wps">
            <w:drawing>
              <wp:anchor distT="0" distB="0" distL="114300" distR="114300" simplePos="0" relativeHeight="251657726" behindDoc="1" locked="0" layoutInCell="1" allowOverlap="1" wp14:anchorId="1C21F2AE" wp14:editId="194D8551">
                <wp:simplePos x="0" y="0"/>
                <wp:positionH relativeFrom="column">
                  <wp:posOffset>-902208</wp:posOffset>
                </wp:positionH>
                <wp:positionV relativeFrom="paragraph">
                  <wp:posOffset>-994410</wp:posOffset>
                </wp:positionV>
                <wp:extent cx="7546848" cy="2353056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848" cy="2353056"/>
                        </a:xfrm>
                        <a:prstGeom prst="rect">
                          <a:avLst/>
                        </a:prstGeom>
                        <a:blipFill>
                          <a:blip r:embed="rId8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674316" id="Rectangle 2" o:spid="_x0000_s1026" style="position:absolute;margin-left:-71.05pt;margin-top:-78.3pt;width:594.25pt;height:185.3pt;z-index:-2516587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" stroked="f">
                <v:fill r:id="rId9" o:title="" recolor="t" rotate="t" type="frame"/>
              </v:rect>
            </w:pict>
          </mc:Fallback>
        </mc:AlternateContent>
      </w:r>
    </w:p>
    <w:p w14:paraId="08AC7338" w14:textId="26E51355" w:rsidR="005D7CAF" w:rsidRPr="005D7CAF" w:rsidRDefault="005D7CAF" w:rsidP="005D7CAF">
      <w:pPr>
        <w:pStyle w:val="Heading2"/>
        <w:spacing w:before="0"/>
        <w:rPr>
          <w:color w:val="FFFFFF" w:themeColor="background1"/>
          <w:lang w:val="en-GB"/>
        </w:rPr>
      </w:pPr>
    </w:p>
    <w:tbl>
      <w:tblPr>
        <w:tblStyle w:val="TableGrid"/>
        <w:tblpPr w:leftFromText="181" w:rightFromText="181" w:vertAnchor="page" w:horzAnchor="margin" w:tblpY="2203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955FF5" w14:paraId="16BB34CB" w14:textId="77777777" w:rsidTr="00955FF5">
        <w:tc>
          <w:tcPr>
            <w:tcW w:w="9010" w:type="dxa"/>
          </w:tcPr>
          <w:p w14:paraId="1C08C005" w14:textId="78FCDFA6" w:rsidR="00955FF5" w:rsidRDefault="00955FF5" w:rsidP="00955FF5">
            <w:pPr>
              <w:rPr>
                <w:lang w:val="en-GB"/>
              </w:rPr>
            </w:pPr>
            <w:r w:rsidRPr="004F3488">
              <w:rPr>
                <w:rFonts w:ascii="Avenir Light" w:hAnsi="Avenir Light"/>
                <w:color w:val="FFFFFF" w:themeColor="background1"/>
                <w:sz w:val="52"/>
                <w:szCs w:val="52"/>
                <w:lang w:val="en-GB"/>
              </w:rPr>
              <w:t>{{Name}}</w:t>
            </w:r>
          </w:p>
        </w:tc>
      </w:tr>
    </w:tbl>
    <w:p w14:paraId="3BEB3644" w14:textId="7697DA07" w:rsidR="00F122CC" w:rsidRDefault="00F122CC" w:rsidP="005D7CAF">
      <w:pPr>
        <w:rPr>
          <w:lang w:val="en-GB"/>
        </w:rPr>
      </w:pPr>
      <w:r>
        <w:rPr>
          <w:lang w:val="en-GB"/>
        </w:rPr>
        <w:t xml:space="preserve">In this report, you can find your </w:t>
      </w:r>
      <w:r w:rsidR="00790097">
        <w:rPr>
          <w:lang w:val="en-GB"/>
        </w:rPr>
        <w:t>weekly assignment scores</w:t>
      </w:r>
      <w:r>
        <w:rPr>
          <w:lang w:val="en-GB"/>
        </w:rPr>
        <w:t>. You will be able to</w:t>
      </w:r>
      <w:r w:rsidR="00790097">
        <w:rPr>
          <w:lang w:val="en-GB"/>
        </w:rPr>
        <w:t xml:space="preserve"> see your key strengths and your key areas of improvement based on your weekly assignments. You can use this report to help focus your learning efforts in the relevant direction.</w:t>
      </w:r>
      <w:r w:rsidR="00A32068">
        <w:rPr>
          <w:lang w:val="en-GB"/>
        </w:rPr>
        <w:t xml:space="preserve"> In addition, this report also shows your score trends for each scoring parameter for all assignments.</w:t>
      </w:r>
    </w:p>
    <w:p w14:paraId="292A7388" w14:textId="72598D1C" w:rsidR="002745DA" w:rsidRPr="002745DA" w:rsidRDefault="00F122CC" w:rsidP="002745DA">
      <w:pPr>
        <w:rPr>
          <w:lang w:val="en-GB"/>
        </w:rPr>
      </w:pPr>
      <w:r>
        <w:rPr>
          <w:lang w:val="en-GB"/>
        </w:rPr>
        <w:t xml:space="preserve">At the end of the report, you will also find a glossary to explain what the individual </w:t>
      </w:r>
      <w:r w:rsidR="00790097">
        <w:rPr>
          <w:lang w:val="en-GB"/>
        </w:rPr>
        <w:t>scoring criteria</w:t>
      </w:r>
      <w:r>
        <w:rPr>
          <w:lang w:val="en-GB"/>
        </w:rPr>
        <w:t xml:space="preserve"> mean, for your reference. </w:t>
      </w:r>
    </w:p>
    <w:p w14:paraId="297214AD" w14:textId="77777777" w:rsidR="00F122CC" w:rsidRDefault="00F122CC">
      <w:pPr>
        <w:spacing w:before="0" w:after="0"/>
        <w:rPr>
          <w:rFonts w:ascii="Avenir Heavy" w:hAnsi="Avenir Heavy"/>
          <w:b/>
          <w:bCs/>
          <w:color w:val="7F7F7F" w:themeColor="text1" w:themeTint="80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0975375D" w14:textId="42887D0B" w:rsidR="00F122CC" w:rsidRDefault="00F417A1" w:rsidP="00F122CC">
      <w:pPr>
        <w:pStyle w:val="Heading2"/>
        <w:rPr>
          <w:lang w:val="en-GB"/>
        </w:rPr>
      </w:pPr>
      <w:r>
        <w:rPr>
          <w:lang w:val="en-GB"/>
        </w:rPr>
        <w:lastRenderedPageBreak/>
        <w:t>{{</w:t>
      </w:r>
      <w:proofErr w:type="spellStart"/>
      <w:r>
        <w:rPr>
          <w:lang w:val="en-GB"/>
        </w:rPr>
        <w:t>AssignmentName</w:t>
      </w:r>
      <w:proofErr w:type="spellEnd"/>
      <w:r>
        <w:rPr>
          <w:lang w:val="en-GB"/>
        </w:rPr>
        <w:t>}}</w:t>
      </w:r>
    </w:p>
    <w:p w14:paraId="7264B4E1" w14:textId="20454DFB" w:rsidR="008604A4" w:rsidRPr="008604A4" w:rsidRDefault="008604A4" w:rsidP="008604A4">
      <w:pPr>
        <w:pStyle w:val="Heading3"/>
        <w:rPr>
          <w:lang w:val="en-GB"/>
        </w:rPr>
      </w:pPr>
      <w:r>
        <w:rPr>
          <w:lang w:val="en-GB"/>
        </w:rPr>
        <w:t>Overview</w:t>
      </w: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6"/>
      </w:tblGrid>
      <w:tr w:rsidR="00AE6D12" w14:paraId="31B2E3A7" w14:textId="77777777" w:rsidTr="00AE6D12">
        <w:tc>
          <w:tcPr>
            <w:tcW w:w="9010" w:type="dxa"/>
          </w:tcPr>
          <w:p w14:paraId="3A823EE0" w14:textId="63AA9F1E" w:rsidR="00AE6D12" w:rsidRDefault="00AE6D12" w:rsidP="00BE5DD0">
            <w:pPr>
              <w:ind w:right="-478"/>
              <w:rPr>
                <w:lang w:val="en-GB"/>
              </w:rPr>
            </w:pPr>
            <w:r>
              <w:rPr>
                <w:lang w:val="en-GB"/>
              </w:rPr>
              <w:t>{{Chart}}</w:t>
            </w:r>
          </w:p>
        </w:tc>
      </w:tr>
    </w:tbl>
    <w:p w14:paraId="06135F45" w14:textId="5014C3FD" w:rsidR="00E4010D" w:rsidRDefault="00E4010D" w:rsidP="00BE5DD0">
      <w:pPr>
        <w:ind w:left="284" w:right="-478"/>
        <w:rPr>
          <w:lang w:val="en-GB"/>
        </w:rPr>
      </w:pPr>
    </w:p>
    <w:tbl>
      <w:tblPr>
        <w:tblStyle w:val="TableGrid"/>
        <w:tblpPr w:leftFromText="180" w:rightFromText="180" w:vertAnchor="text" w:horzAnchor="margin" w:tblpY="122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77"/>
      </w:tblGrid>
      <w:tr w:rsidR="00F417A1" w14:paraId="606AC0D0" w14:textId="77777777" w:rsidTr="00F417A1">
        <w:trPr>
          <w:trHeight w:val="2597"/>
        </w:trPr>
        <w:tc>
          <w:tcPr>
            <w:tcW w:w="4277" w:type="dxa"/>
          </w:tcPr>
          <w:p w14:paraId="1651B61D" w14:textId="3E1BCF6B" w:rsidR="00F417A1" w:rsidRPr="00AA0177" w:rsidRDefault="00955FF5" w:rsidP="00525BB1">
            <w:pPr>
              <w:pStyle w:val="ListParagraph"/>
              <w:spacing w:before="80" w:after="80"/>
              <w:ind w:left="357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{{Strengths}}</w:t>
            </w:r>
          </w:p>
          <w:p w14:paraId="4B0A2CF0" w14:textId="77777777" w:rsidR="00F417A1" w:rsidRDefault="00F417A1" w:rsidP="00F417A1">
            <w:pPr>
              <w:ind w:right="-478"/>
              <w:rPr>
                <w:lang w:val="en-GB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122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77"/>
      </w:tblGrid>
      <w:tr w:rsidR="00F417A1" w14:paraId="6D236149" w14:textId="77777777" w:rsidTr="00F417A1">
        <w:trPr>
          <w:trHeight w:val="2597"/>
        </w:trPr>
        <w:tc>
          <w:tcPr>
            <w:tcW w:w="4277" w:type="dxa"/>
          </w:tcPr>
          <w:p w14:paraId="42908128" w14:textId="18D7B585" w:rsidR="00F417A1" w:rsidRPr="00AA0177" w:rsidRDefault="00955FF5" w:rsidP="00525BB1">
            <w:pPr>
              <w:pStyle w:val="ListParagraph"/>
              <w:spacing w:before="80" w:after="80"/>
              <w:ind w:left="357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{{Improvement}}</w:t>
            </w:r>
          </w:p>
          <w:p w14:paraId="3CB7AAE1" w14:textId="77777777" w:rsidR="00F417A1" w:rsidRDefault="00F417A1" w:rsidP="00F417A1">
            <w:pPr>
              <w:ind w:right="-478"/>
              <w:rPr>
                <w:lang w:val="en-GB"/>
              </w:rPr>
            </w:pPr>
          </w:p>
        </w:tc>
      </w:tr>
    </w:tbl>
    <w:p w14:paraId="11907CDB" w14:textId="23C419C8" w:rsidR="00B87884" w:rsidRDefault="00F417A1">
      <w:pPr>
        <w:spacing w:before="0" w:after="0"/>
        <w:rPr>
          <w:rFonts w:ascii="Avenir Heavy" w:hAnsi="Avenir Heavy"/>
          <w:b/>
          <w:bCs/>
          <w:color w:val="7F7F7F" w:themeColor="text1" w:themeTint="80"/>
          <w:sz w:val="32"/>
          <w:szCs w:val="32"/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7214" behindDoc="1" locked="0" layoutInCell="1" allowOverlap="1" wp14:anchorId="4BC03458" wp14:editId="42B5FE7D">
                <wp:simplePos x="0" y="0"/>
                <wp:positionH relativeFrom="column">
                  <wp:posOffset>-342</wp:posOffset>
                </wp:positionH>
                <wp:positionV relativeFrom="paragraph">
                  <wp:posOffset>321213</wp:posOffset>
                </wp:positionV>
                <wp:extent cx="2735580" cy="2120630"/>
                <wp:effectExtent l="0" t="0" r="0" b="63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5580" cy="2120630"/>
                        </a:xfrm>
                        <a:prstGeom prst="roundRect">
                          <a:avLst>
                            <a:gd name="adj" fmla="val 3167"/>
                          </a:avLst>
                        </a:prstGeom>
                        <a:solidFill>
                          <a:srgbClr val="95D1BF">
                            <a:alpha val="3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F62A03" w14:textId="02CAEB3B" w:rsidR="00A32068" w:rsidRPr="00AA0177" w:rsidRDefault="00A32068" w:rsidP="00F417A1">
                            <w:pPr>
                              <w:pStyle w:val="ListParagraph"/>
                              <w:spacing w:before="80" w:after="80"/>
                              <w:ind w:left="357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6800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C03458" id="Rounded Rectangle 11" o:spid="_x0000_s1026" style="position:absolute;margin-left:-.05pt;margin-top:25.3pt;width:215.4pt;height:167pt;z-index:-2516592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2075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" fillcolor="#95d1bf" stroked="f" strokeweight="2pt">
                <v:fill opacity="19789f"/>
                <v:textbox inset=",13mm">
                  <w:txbxContent>
                    <w:p w14:paraId="67F62A03" w14:textId="02CAEB3B" w:rsidR="00A32068" w:rsidRPr="00AA0177" w:rsidRDefault="00A32068" w:rsidP="00F417A1">
                      <w:pPr>
                        <w:pStyle w:val="ListParagraph"/>
                        <w:spacing w:before="80" w:after="80"/>
                        <w:ind w:left="357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990287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AAE870" wp14:editId="6ECAF1DC">
                <wp:simplePos x="0" y="0"/>
                <wp:positionH relativeFrom="column">
                  <wp:posOffset>2953385</wp:posOffset>
                </wp:positionH>
                <wp:positionV relativeFrom="paragraph">
                  <wp:posOffset>306817</wp:posOffset>
                </wp:positionV>
                <wp:extent cx="2735580" cy="454660"/>
                <wp:effectExtent l="0" t="0" r="0" b="2540"/>
                <wp:wrapNone/>
                <wp:docPr id="14" name="Round Same-side Corner of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5580" cy="454660"/>
                        </a:xfrm>
                        <a:prstGeom prst="round2SameRect">
                          <a:avLst>
                            <a:gd name="adj1" fmla="val 13532"/>
                            <a:gd name="adj2" fmla="val 0"/>
                          </a:avLst>
                        </a:prstGeom>
                        <a:solidFill>
                          <a:srgbClr val="2374C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A36C4D" w14:textId="07A4C454" w:rsidR="00D23AB4" w:rsidRPr="00D23AB4" w:rsidRDefault="00820723" w:rsidP="00D23AB4">
                            <w:pPr>
                              <w:pStyle w:val="Heading4"/>
                              <w:jc w:val="center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>
                                      <w14:lumMod w14:val="85000"/>
                                      <w14:lumOff w14:val="15000"/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>
                                      <w14:lumMod w14:val="85000"/>
                                      <w14:lumOff w14:val="15000"/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Key Areas of improvement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AE870" id="Round Same-side Corner of Rectangle 14" o:spid="_x0000_s1026" style="position:absolute;margin-left:232.55pt;margin-top:24.15pt;width:215.4pt;height:35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35580,45466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" adj="-11796480,,5400" path="m61525,l2674055,v33979,,61525,27546,61525,61525l2735580,454660r,l,454660r,l,61525c,27546,27546,,61525,xe" fillcolor="#2374c1" stroked="f" strokeweight="2pt">
                <v:stroke joinstyle="miter"/>
                <v:formulas/>
                <v:path arrowok="t" o:connecttype="custom" o:connectlocs="61525,0;2674055,0;2735580,61525;2735580,454660;2735580,454660;0,454660;0,454660;0,61525;61525,0" o:connectangles="0,0,0,0,0,0,0,0,0" textboxrect="0,0,2735580,454660"/>
                <v:textbox inset=",0">
                  <w:txbxContent>
                    <w:p w14:paraId="45A36C4D" w14:textId="07A4C454" w:rsidR="00D23AB4" w:rsidRPr="00D23AB4" w:rsidRDefault="00820723" w:rsidP="00D23AB4">
                      <w:pPr>
                        <w:pStyle w:val="Heading4"/>
                        <w:jc w:val="center"/>
                        <w:rPr>
                          <w:color w:val="FFFFFF" w:themeColor="background1"/>
                          <w14:textFill>
                            <w14:solidFill>
                              <w14:schemeClr w14:val="bg1">
                                <w14:lumMod w14:val="85000"/>
                                <w14:lumOff w14:val="15000"/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14:textFill>
                            <w14:solidFill>
                              <w14:schemeClr w14:val="bg1">
                                <w14:lumMod w14:val="85000"/>
                                <w14:lumOff w14:val="15000"/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Key Areas of improvement</w:t>
                      </w:r>
                    </w:p>
                  </w:txbxContent>
                </v:textbox>
              </v:shape>
            </w:pict>
          </mc:Fallback>
        </mc:AlternateContent>
      </w:r>
      <w:r w:rsidR="00990287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A3D1572" wp14:editId="1B174C6B">
                <wp:simplePos x="0" y="0"/>
                <wp:positionH relativeFrom="column">
                  <wp:posOffset>0</wp:posOffset>
                </wp:positionH>
                <wp:positionV relativeFrom="paragraph">
                  <wp:posOffset>318135</wp:posOffset>
                </wp:positionV>
                <wp:extent cx="2735580" cy="454660"/>
                <wp:effectExtent l="0" t="0" r="0" b="2540"/>
                <wp:wrapNone/>
                <wp:docPr id="12" name="Round Same-side Corner of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5580" cy="454660"/>
                        </a:xfrm>
                        <a:prstGeom prst="round2SameRect">
                          <a:avLst>
                            <a:gd name="adj1" fmla="val 13532"/>
                            <a:gd name="adj2" fmla="val 0"/>
                          </a:avLst>
                        </a:prstGeom>
                        <a:solidFill>
                          <a:srgbClr val="56B5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83E149" w14:textId="0FF5EE2A" w:rsidR="00D23AB4" w:rsidRPr="002A64A5" w:rsidRDefault="008604A4" w:rsidP="00D23AB4">
                            <w:pPr>
                              <w:pStyle w:val="Heading4"/>
                              <w:jc w:val="center"/>
                              <w:rPr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>
                                      <w14:lumMod w14:val="85000"/>
                                      <w14:lumOff w14:val="15000"/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>
                                      <w14:lumMod w14:val="85000"/>
                                      <w14:lumOff w14:val="15000"/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Strengths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D1572" id="Round Same-side Corner of Rectangle 12" o:spid="_x0000_s1028" style="position:absolute;margin-left:0;margin-top:25.05pt;width:215.4pt;height:35.8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35580,45466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" adj="-11796480,,5400" path="m61525,l2674055,v33979,,61525,27546,61525,61525l2735580,454660r,l,454660r,l,61525c,27546,27546,,61525,xe" fillcolor="#56b599" stroked="f" strokeweight="2pt">
                <v:stroke joinstyle="miter"/>
                <v:formulas/>
                <v:path arrowok="t" o:connecttype="custom" o:connectlocs="61525,0;2674055,0;2735580,61525;2735580,454660;2735580,454660;0,454660;0,454660;0,61525;61525,0" o:connectangles="0,0,0,0,0,0,0,0,0" textboxrect="0,0,2735580,454660"/>
                <v:textbox inset=",0">
                  <w:txbxContent>
                    <w:p w14:paraId="6883E149" w14:textId="0FF5EE2A" w:rsidR="00D23AB4" w:rsidRPr="002A64A5" w:rsidRDefault="008604A4" w:rsidP="00D23AB4">
                      <w:pPr>
                        <w:pStyle w:val="Heading4"/>
                        <w:jc w:val="center"/>
                        <w:rPr>
                          <w:color w:val="FFFFFF" w:themeColor="background1"/>
                          <w:lang w:val="en-US"/>
                          <w14:textFill>
                            <w14:solidFill>
                              <w14:schemeClr w14:val="bg1">
                                <w14:lumMod w14:val="85000"/>
                                <w14:lumOff w14:val="15000"/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:lang w:val="en-US"/>
                          <w14:textFill>
                            <w14:solidFill>
                              <w14:schemeClr w14:val="bg1">
                                <w14:lumMod w14:val="85000"/>
                                <w14:lumOff w14:val="15000"/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Strengths</w:t>
                      </w:r>
                    </w:p>
                  </w:txbxContent>
                </v:textbox>
              </v:shape>
            </w:pict>
          </mc:Fallback>
        </mc:AlternateContent>
      </w:r>
      <w:r w:rsidR="00990287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38BCD4EA" wp14:editId="7BE04D04">
                <wp:simplePos x="0" y="0"/>
                <wp:positionH relativeFrom="column">
                  <wp:posOffset>2957209</wp:posOffset>
                </wp:positionH>
                <wp:positionV relativeFrom="paragraph">
                  <wp:posOffset>322405</wp:posOffset>
                </wp:positionV>
                <wp:extent cx="2735580" cy="2119518"/>
                <wp:effectExtent l="0" t="0" r="0" b="190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5580" cy="2119518"/>
                        </a:xfrm>
                        <a:prstGeom prst="roundRect">
                          <a:avLst>
                            <a:gd name="adj" fmla="val 2599"/>
                          </a:avLst>
                        </a:prstGeom>
                        <a:solidFill>
                          <a:srgbClr val="539AE0">
                            <a:alpha val="3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6C9FC4" w14:textId="56E69883" w:rsidR="00A51B33" w:rsidRPr="00F63951" w:rsidRDefault="00A51B33" w:rsidP="00F63951">
                            <w:pPr>
                              <w:spacing w:before="80" w:after="80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6800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BCD4EA" id="Rounded Rectangle 13" o:spid="_x0000_s1029" style="position:absolute;margin-left:232.85pt;margin-top:25.4pt;width:215.4pt;height:166.9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702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" fillcolor="#539ae0" stroked="f" strokeweight="2pt">
                <v:fill opacity="19789f"/>
                <v:textbox inset=",13mm">
                  <w:txbxContent>
                    <w:p w14:paraId="1C6C9FC4" w14:textId="56E69883" w:rsidR="00A51B33" w:rsidRPr="00F63951" w:rsidRDefault="00A51B33" w:rsidP="00F63951">
                      <w:pPr>
                        <w:spacing w:before="80" w:after="80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B87884">
        <w:rPr>
          <w:lang w:val="en-GB"/>
        </w:rPr>
        <w:br w:type="page"/>
      </w:r>
    </w:p>
    <w:p w14:paraId="095D06F6" w14:textId="77777777" w:rsidR="00DF2F6C" w:rsidRDefault="00DF2F6C" w:rsidP="00DF2F6C">
      <w:pPr>
        <w:pStyle w:val="Heading3"/>
        <w:rPr>
          <w:lang w:val="en-GB"/>
        </w:rPr>
      </w:pPr>
      <w:r>
        <w:rPr>
          <w:lang w:val="en-GB"/>
        </w:rPr>
        <w:lastRenderedPageBreak/>
        <w:t>Observations</w:t>
      </w:r>
    </w:p>
    <w:p w14:paraId="145B306A" w14:textId="5F2B6A83" w:rsidR="00DF2F6C" w:rsidRDefault="00955FF5" w:rsidP="00955FF5">
      <w:pPr>
        <w:spacing w:before="0" w:after="0"/>
        <w:ind w:left="644"/>
        <w:rPr>
          <w:rFonts w:cs="Calibri"/>
          <w:color w:val="000000"/>
          <w:sz w:val="22"/>
          <w:szCs w:val="22"/>
        </w:rPr>
      </w:pPr>
      <w:r w:rsidRPr="00955FF5">
        <w:rPr>
          <w:rFonts w:cs="Calibri"/>
          <w:color w:val="000000"/>
          <w:sz w:val="22"/>
          <w:szCs w:val="22"/>
        </w:rPr>
        <w:t>{{Observations}}</w:t>
      </w:r>
    </w:p>
    <w:p w14:paraId="1FA217F5" w14:textId="287DC8DA" w:rsidR="00955FF5" w:rsidRDefault="00955FF5" w:rsidP="00955FF5">
      <w:pPr>
        <w:spacing w:before="0" w:after="0"/>
        <w:ind w:left="644"/>
        <w:rPr>
          <w:rFonts w:cs="Calibri"/>
          <w:color w:val="000000"/>
          <w:sz w:val="22"/>
          <w:szCs w:val="22"/>
        </w:rPr>
      </w:pPr>
    </w:p>
    <w:p w14:paraId="7FB54846" w14:textId="68A2A076" w:rsidR="00955FF5" w:rsidRPr="00955FF5" w:rsidRDefault="00955FF5" w:rsidP="00955FF5">
      <w:pPr>
        <w:spacing w:before="0" w:after="0"/>
        <w:rPr>
          <w:rFonts w:cs="Calibri"/>
          <w:color w:val="000000"/>
          <w:sz w:val="22"/>
          <w:szCs w:val="22"/>
        </w:rPr>
      </w:pPr>
      <w:r>
        <w:rPr>
          <w:rFonts w:cs="Calibri"/>
          <w:color w:val="000000"/>
          <w:sz w:val="22"/>
          <w:szCs w:val="22"/>
        </w:rPr>
        <w:br w:type="page"/>
      </w:r>
    </w:p>
    <w:p w14:paraId="18AB99AD" w14:textId="7A99CC4D" w:rsidR="00FC3CDA" w:rsidRDefault="00DF2F6C" w:rsidP="008604A4">
      <w:pPr>
        <w:pStyle w:val="Heading3"/>
        <w:rPr>
          <w:lang w:val="en-GB"/>
        </w:rPr>
      </w:pPr>
      <w:r>
        <w:rPr>
          <w:lang w:val="en-GB"/>
        </w:rPr>
        <w:lastRenderedPageBreak/>
        <w:t>Overall</w:t>
      </w:r>
      <w:r w:rsidR="00FC3CDA">
        <w:rPr>
          <w:lang w:val="en-GB"/>
        </w:rPr>
        <w:t xml:space="preserve"> Score Trend</w:t>
      </w:r>
      <w:r w:rsidR="004B080F">
        <w:rPr>
          <w:lang w:val="en-GB"/>
        </w:rPr>
        <w:t>s</w:t>
      </w:r>
    </w:p>
    <w:p w14:paraId="368F4E25" w14:textId="2D502142" w:rsidR="00FC3CDA" w:rsidRPr="00FC3CDA" w:rsidRDefault="00FC3CDA" w:rsidP="00FC3CDA">
      <w:pPr>
        <w:rPr>
          <w:lang w:val="en-GB"/>
        </w:rPr>
      </w:pPr>
      <w:r>
        <w:rPr>
          <w:noProof/>
        </w:rPr>
        <w:drawing>
          <wp:inline distT="0" distB="0" distL="0" distR="0" wp14:anchorId="4CBF8F82" wp14:editId="1F38C1FB">
            <wp:extent cx="5727700" cy="3017520"/>
            <wp:effectExtent l="0" t="0" r="0" b="508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02F1C39E-3494-4142-BEF2-60DD90A1576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689744D" w14:textId="5A646C4C" w:rsidR="00DF2F6C" w:rsidRDefault="00DF2F6C" w:rsidP="00786F1D">
      <w:pPr>
        <w:pStyle w:val="Heading3"/>
        <w:rPr>
          <w:lang w:val="en-GB"/>
        </w:rPr>
      </w:pPr>
      <w:r>
        <w:rPr>
          <w:lang w:val="en-GB"/>
        </w:rPr>
        <w:t>Overall Observations</w:t>
      </w:r>
    </w:p>
    <w:p w14:paraId="3381CA11" w14:textId="6489BE0A" w:rsidR="00955FF5" w:rsidRPr="00DF2F6C" w:rsidRDefault="00955FF5" w:rsidP="00955FF5">
      <w:pPr>
        <w:pStyle w:val="ListParagraph"/>
        <w:ind w:left="720"/>
        <w:rPr>
          <w:lang w:val="en-GB"/>
        </w:rPr>
      </w:pPr>
      <w:r>
        <w:rPr>
          <w:lang w:val="en-GB"/>
        </w:rPr>
        <w:t>{{</w:t>
      </w:r>
      <w:proofErr w:type="spellStart"/>
      <w:r>
        <w:rPr>
          <w:lang w:val="en-GB"/>
        </w:rPr>
        <w:t>OverallObservations</w:t>
      </w:r>
      <w:proofErr w:type="spellEnd"/>
      <w:r>
        <w:rPr>
          <w:lang w:val="en-GB"/>
        </w:rPr>
        <w:t>}}</w:t>
      </w:r>
    </w:p>
    <w:p w14:paraId="1FA8C527" w14:textId="2944FC22" w:rsidR="008604A4" w:rsidRPr="008604A4" w:rsidRDefault="008604A4" w:rsidP="00786F1D">
      <w:pPr>
        <w:pStyle w:val="Heading3"/>
        <w:rPr>
          <w:lang w:val="en-GB"/>
        </w:rPr>
      </w:pPr>
      <w:r>
        <w:rPr>
          <w:lang w:val="en-GB"/>
        </w:rPr>
        <w:t>Mentoring Feedback</w:t>
      </w:r>
    </w:p>
    <w:p w14:paraId="51CE55F6" w14:textId="47FCC289" w:rsidR="00B21A1E" w:rsidRPr="00955FF5" w:rsidRDefault="00955FF5" w:rsidP="00C74516">
      <w:pPr>
        <w:pStyle w:val="ListParagraph"/>
        <w:ind w:left="720"/>
        <w:rPr>
          <w:rFonts w:cs="Arial"/>
          <w:color w:val="000000"/>
          <w:sz w:val="22"/>
          <w:szCs w:val="22"/>
        </w:rPr>
      </w:pPr>
      <w:r>
        <w:rPr>
          <w:rFonts w:cs="Arial"/>
          <w:color w:val="000000"/>
          <w:sz w:val="22"/>
          <w:szCs w:val="22"/>
        </w:rPr>
        <w:t>{{</w:t>
      </w:r>
      <w:proofErr w:type="spellStart"/>
      <w:r>
        <w:rPr>
          <w:rFonts w:cs="Arial"/>
          <w:color w:val="000000"/>
          <w:sz w:val="22"/>
          <w:szCs w:val="22"/>
        </w:rPr>
        <w:t>MentoringFeedback</w:t>
      </w:r>
      <w:proofErr w:type="spellEnd"/>
      <w:r>
        <w:rPr>
          <w:rFonts w:cs="Arial"/>
          <w:color w:val="000000"/>
          <w:sz w:val="22"/>
          <w:szCs w:val="22"/>
        </w:rPr>
        <w:t>}}</w:t>
      </w:r>
      <w:r w:rsidR="00B21A1E" w:rsidRPr="00955FF5">
        <w:rPr>
          <w:lang w:val="en-GB"/>
        </w:rPr>
        <w:br w:type="page"/>
      </w:r>
    </w:p>
    <w:p w14:paraId="728BE2E7" w14:textId="4D2800F4" w:rsidR="00B21A1E" w:rsidRDefault="00B21A1E" w:rsidP="00B21A1E">
      <w:pPr>
        <w:pStyle w:val="Heading2"/>
        <w:rPr>
          <w:lang w:val="en-GB"/>
        </w:rPr>
      </w:pPr>
      <w:r>
        <w:rPr>
          <w:lang w:val="en-GB"/>
        </w:rPr>
        <w:lastRenderedPageBreak/>
        <w:t>Aspirations [and Readiness]</w:t>
      </w:r>
    </w:p>
    <w:p w14:paraId="12B9616B" w14:textId="28F9C863" w:rsidR="00B21A1E" w:rsidRDefault="00B21A1E" w:rsidP="00B21A1E">
      <w:pPr>
        <w:rPr>
          <w:lang w:val="en-GB"/>
        </w:rPr>
      </w:pPr>
      <w:r>
        <w:rPr>
          <w:lang w:val="en-GB"/>
        </w:rPr>
        <w:t>This section covers the aims and aspirations you have, and what you should look at to realise these goals.</w:t>
      </w:r>
    </w:p>
    <w:p w14:paraId="11894F6B" w14:textId="5BB8657E" w:rsidR="00B21A1E" w:rsidRDefault="00B21A1E" w:rsidP="00B21A1E">
      <w:pPr>
        <w:rPr>
          <w:lang w:val="en-GB"/>
        </w:rPr>
      </w:pPr>
    </w:p>
    <w:p w14:paraId="4C1A7C03" w14:textId="30759DED" w:rsidR="00B21A1E" w:rsidRDefault="00B21A1E" w:rsidP="00B21A1E">
      <w:pPr>
        <w:pStyle w:val="Heading3"/>
        <w:numPr>
          <w:ilvl w:val="0"/>
          <w:numId w:val="20"/>
        </w:numPr>
        <w:rPr>
          <w:lang w:val="en-GB"/>
        </w:rPr>
      </w:pPr>
      <w:r>
        <w:rPr>
          <w:lang w:val="en-GB"/>
        </w:rPr>
        <w:t>Your Aspiration:</w:t>
      </w:r>
    </w:p>
    <w:p w14:paraId="2B3853D5" w14:textId="0F1744A0" w:rsidR="00B21A1E" w:rsidRDefault="00955FF5" w:rsidP="00C74516">
      <w:pPr>
        <w:pStyle w:val="ListParagraph"/>
        <w:ind w:left="720"/>
        <w:rPr>
          <w:lang w:val="en-GB"/>
        </w:rPr>
      </w:pPr>
      <w:r>
        <w:rPr>
          <w:lang w:val="en-GB"/>
        </w:rPr>
        <w:t>{{Aspiration}}</w:t>
      </w:r>
    </w:p>
    <w:p w14:paraId="5C6B200C" w14:textId="4A766036" w:rsidR="00B21A1E" w:rsidRDefault="00B21A1E" w:rsidP="00B21A1E">
      <w:pPr>
        <w:pStyle w:val="Heading3"/>
        <w:numPr>
          <w:ilvl w:val="0"/>
          <w:numId w:val="20"/>
        </w:numPr>
        <w:rPr>
          <w:lang w:val="en-GB"/>
        </w:rPr>
      </w:pPr>
      <w:r>
        <w:rPr>
          <w:lang w:val="en-GB"/>
        </w:rPr>
        <w:t>Timeline that you want to achieve it in:</w:t>
      </w:r>
    </w:p>
    <w:p w14:paraId="3A55E1F1" w14:textId="1D8E525E" w:rsidR="00B21A1E" w:rsidRDefault="00955FF5" w:rsidP="00C74516">
      <w:pPr>
        <w:pStyle w:val="ListParagraph"/>
        <w:ind w:left="720"/>
        <w:rPr>
          <w:lang w:val="en-GB"/>
        </w:rPr>
      </w:pPr>
      <w:r>
        <w:rPr>
          <w:lang w:val="en-GB"/>
        </w:rPr>
        <w:t>{{Timeline}}</w:t>
      </w:r>
    </w:p>
    <w:p w14:paraId="4FB9297F" w14:textId="4392F548" w:rsidR="00B21A1E" w:rsidRDefault="00B21A1E" w:rsidP="00B21A1E">
      <w:pPr>
        <w:pStyle w:val="Heading3"/>
        <w:numPr>
          <w:ilvl w:val="0"/>
          <w:numId w:val="20"/>
        </w:numPr>
        <w:rPr>
          <w:lang w:val="en-GB"/>
        </w:rPr>
      </w:pPr>
      <w:r>
        <w:rPr>
          <w:lang w:val="en-GB"/>
        </w:rPr>
        <w:t>Specific areas of interest</w:t>
      </w:r>
    </w:p>
    <w:p w14:paraId="7572D7CA" w14:textId="6EBF5AD9" w:rsidR="008604A4" w:rsidRPr="00955FF5" w:rsidRDefault="00955FF5" w:rsidP="00C74516">
      <w:pPr>
        <w:pStyle w:val="ListParagraph"/>
        <w:ind w:left="720"/>
        <w:rPr>
          <w:lang w:val="en-GB"/>
        </w:rPr>
      </w:pPr>
      <w:r>
        <w:rPr>
          <w:lang w:val="en-GB"/>
        </w:rPr>
        <w:t>{{</w:t>
      </w:r>
      <w:proofErr w:type="spellStart"/>
      <w:r>
        <w:rPr>
          <w:lang w:val="en-GB"/>
        </w:rPr>
        <w:t>SpecificArea</w:t>
      </w:r>
      <w:proofErr w:type="spellEnd"/>
      <w:r w:rsidRPr="00955FF5">
        <w:rPr>
          <w:lang w:val="en-GB"/>
        </w:rPr>
        <w:t>}}</w:t>
      </w:r>
      <w:r w:rsidR="008604A4" w:rsidRPr="00955FF5">
        <w:rPr>
          <w:lang w:val="en-GB"/>
        </w:rPr>
        <w:br w:type="page"/>
      </w:r>
    </w:p>
    <w:p w14:paraId="523D5D0F" w14:textId="44CFDD8A" w:rsidR="002745DA" w:rsidRDefault="002745DA" w:rsidP="00F122CC">
      <w:pPr>
        <w:pStyle w:val="Heading2"/>
        <w:rPr>
          <w:lang w:val="en-GB"/>
        </w:rPr>
      </w:pPr>
      <w:r>
        <w:rPr>
          <w:lang w:val="en-GB"/>
        </w:rPr>
        <w:lastRenderedPageBreak/>
        <w:t>Definitions and Guide</w:t>
      </w:r>
    </w:p>
    <w:p w14:paraId="6F71AA71" w14:textId="137B0AA0" w:rsidR="002745DA" w:rsidRPr="00AA0177" w:rsidRDefault="00786F1D" w:rsidP="00786F1D">
      <w:pPr>
        <w:pStyle w:val="Heading3"/>
        <w:numPr>
          <w:ilvl w:val="0"/>
          <w:numId w:val="14"/>
        </w:numPr>
        <w:rPr>
          <w:lang w:val="en-GB"/>
        </w:rPr>
      </w:pPr>
      <w:r>
        <w:rPr>
          <w:lang w:val="en-GB"/>
        </w:rPr>
        <w:t>Scoring Criteria</w:t>
      </w:r>
      <w:r w:rsidR="002745DA">
        <w:rPr>
          <w:lang w:val="en-GB"/>
        </w:rPr>
        <w:t xml:space="preserve"> Definitions</w:t>
      </w: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none" w:sz="0" w:space="0" w:color="auto"/>
          <w:bottom w:val="single" w:sz="4" w:space="0" w:color="D9D9D9" w:themeColor="background1" w:themeShade="D9"/>
          <w:right w:val="none" w:sz="0" w:space="0" w:color="auto"/>
          <w:insideH w:val="single" w:sz="4" w:space="0" w:color="D9D9D9" w:themeColor="background1" w:themeShade="D9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6316"/>
      </w:tblGrid>
      <w:tr w:rsidR="001130C9" w14:paraId="425FF751" w14:textId="77777777" w:rsidTr="00786F1D">
        <w:tc>
          <w:tcPr>
            <w:tcW w:w="2694" w:type="dxa"/>
            <w:shd w:val="clear" w:color="auto" w:fill="F2F2F2" w:themeFill="background1" w:themeFillShade="F2"/>
          </w:tcPr>
          <w:p w14:paraId="5E378C58" w14:textId="251F2FCD" w:rsidR="001130C9" w:rsidRDefault="00786F1D" w:rsidP="001130C9">
            <w:pPr>
              <w:pStyle w:val="Heading4"/>
              <w:spacing w:beforeLines="120" w:before="288" w:after="120"/>
              <w:rPr>
                <w:lang w:val="en-GB"/>
              </w:rPr>
            </w:pPr>
            <w:r>
              <w:rPr>
                <w:lang w:val="en-GB"/>
              </w:rPr>
              <w:t>Scoring Criteria</w:t>
            </w:r>
          </w:p>
        </w:tc>
        <w:tc>
          <w:tcPr>
            <w:tcW w:w="6316" w:type="dxa"/>
          </w:tcPr>
          <w:p w14:paraId="140FEF67" w14:textId="31B28F43" w:rsidR="001130C9" w:rsidRDefault="000B6464" w:rsidP="001130C9">
            <w:pPr>
              <w:pStyle w:val="Heading4"/>
              <w:spacing w:beforeLines="120" w:before="288" w:after="120"/>
              <w:rPr>
                <w:lang w:val="en-GB"/>
              </w:rPr>
            </w:pPr>
            <w:r>
              <w:rPr>
                <w:lang w:val="en-GB"/>
              </w:rPr>
              <w:t>Def</w:t>
            </w:r>
            <w:r w:rsidR="002745DA">
              <w:rPr>
                <w:lang w:val="en-GB"/>
              </w:rPr>
              <w:t>I</w:t>
            </w:r>
            <w:r>
              <w:rPr>
                <w:lang w:val="en-GB"/>
              </w:rPr>
              <w:t>nition</w:t>
            </w:r>
          </w:p>
        </w:tc>
      </w:tr>
      <w:tr w:rsidR="001130C9" w14:paraId="6F03BD3A" w14:textId="77777777" w:rsidTr="00786F1D">
        <w:tc>
          <w:tcPr>
            <w:tcW w:w="2694" w:type="dxa"/>
            <w:shd w:val="clear" w:color="auto" w:fill="F2F2F2" w:themeFill="background1" w:themeFillShade="F2"/>
          </w:tcPr>
          <w:p w14:paraId="769FC167" w14:textId="413C8E09" w:rsidR="001130C9" w:rsidRPr="00AA0177" w:rsidRDefault="00786F1D" w:rsidP="001130C9">
            <w:pPr>
              <w:spacing w:beforeLines="120" w:before="288" w:after="12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Object Oriented Principles</w:t>
            </w:r>
          </w:p>
        </w:tc>
        <w:tc>
          <w:tcPr>
            <w:tcW w:w="6316" w:type="dxa"/>
          </w:tcPr>
          <w:p w14:paraId="11AB2DAB" w14:textId="786FFB31" w:rsidR="008620FF" w:rsidRPr="00786F1D" w:rsidRDefault="00AA0177" w:rsidP="00786F1D">
            <w:pPr>
              <w:rPr>
                <w:color w:val="auto"/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  <w:r w:rsidRPr="00AA0177">
              <w:rPr>
                <w:sz w:val="22"/>
                <w:szCs w:val="22"/>
              </w:rPr>
              <w:t xml:space="preserve">efers to </w:t>
            </w:r>
            <w:r w:rsidR="00786F1D">
              <w:rPr>
                <w:sz w:val="22"/>
                <w:szCs w:val="22"/>
              </w:rPr>
              <w:t>the clear definition of classes for a particular problem statement. Clear definition means that the solution should have well segregated classes with the right behaviours and state defined within them, along with no breaking of encapsulation.</w:t>
            </w:r>
          </w:p>
        </w:tc>
      </w:tr>
      <w:tr w:rsidR="001130C9" w14:paraId="33E36A66" w14:textId="77777777" w:rsidTr="00786F1D">
        <w:tc>
          <w:tcPr>
            <w:tcW w:w="2694" w:type="dxa"/>
            <w:shd w:val="clear" w:color="auto" w:fill="F2F2F2" w:themeFill="background1" w:themeFillShade="F2"/>
          </w:tcPr>
          <w:p w14:paraId="7D7F5E8A" w14:textId="6EAA3CA3" w:rsidR="001130C9" w:rsidRPr="00AA0177" w:rsidRDefault="00786F1D" w:rsidP="001130C9">
            <w:pPr>
              <w:spacing w:beforeLines="120" w:before="288" w:after="12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Test Driven Development</w:t>
            </w:r>
          </w:p>
        </w:tc>
        <w:tc>
          <w:tcPr>
            <w:tcW w:w="6316" w:type="dxa"/>
          </w:tcPr>
          <w:p w14:paraId="2A5FAFAE" w14:textId="760716C4" w:rsidR="001130C9" w:rsidRPr="00786F1D" w:rsidRDefault="00AA0177" w:rsidP="00AA0177">
            <w:pPr>
              <w:rPr>
                <w:b/>
                <w:bCs/>
                <w:color w:val="auto"/>
                <w:sz w:val="22"/>
                <w:szCs w:val="22"/>
              </w:rPr>
            </w:pPr>
            <w:r w:rsidRPr="00AA0177">
              <w:rPr>
                <w:rStyle w:val="Strong"/>
                <w:b w:val="0"/>
                <w:bCs w:val="0"/>
                <w:color w:val="333E48"/>
                <w:sz w:val="22"/>
                <w:szCs w:val="22"/>
              </w:rPr>
              <w:t xml:space="preserve">Refers to </w:t>
            </w:r>
            <w:r w:rsidR="00786F1D">
              <w:rPr>
                <w:rStyle w:val="Strong"/>
                <w:b w:val="0"/>
                <w:bCs w:val="0"/>
                <w:color w:val="333E48"/>
                <w:sz w:val="22"/>
                <w:szCs w:val="22"/>
              </w:rPr>
              <w:t>test driving the solution</w:t>
            </w:r>
            <w:r w:rsidR="00D47A37">
              <w:rPr>
                <w:rStyle w:val="Strong"/>
                <w:b w:val="0"/>
                <w:bCs w:val="0"/>
                <w:color w:val="333E48"/>
                <w:sz w:val="22"/>
                <w:szCs w:val="22"/>
              </w:rPr>
              <w:t xml:space="preserve">. This includes writing unit tests before code implementation with a good test coverage (usually 90%+). Score is also allocated to the quality of tests written (Arrange, action, assert). </w:t>
            </w:r>
          </w:p>
        </w:tc>
      </w:tr>
      <w:tr w:rsidR="001130C9" w14:paraId="13678515" w14:textId="77777777" w:rsidTr="00786F1D">
        <w:tc>
          <w:tcPr>
            <w:tcW w:w="2694" w:type="dxa"/>
            <w:shd w:val="clear" w:color="auto" w:fill="F2F2F2" w:themeFill="background1" w:themeFillShade="F2"/>
          </w:tcPr>
          <w:p w14:paraId="367589C5" w14:textId="19B17DDC" w:rsidR="001130C9" w:rsidRPr="00AA0177" w:rsidRDefault="00D47A37" w:rsidP="001130C9">
            <w:pPr>
              <w:spacing w:beforeLines="120" w:before="288" w:after="12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Clean Code</w:t>
            </w:r>
          </w:p>
        </w:tc>
        <w:tc>
          <w:tcPr>
            <w:tcW w:w="6316" w:type="dxa"/>
          </w:tcPr>
          <w:p w14:paraId="5EA59077" w14:textId="79F417C6" w:rsidR="00D47A37" w:rsidRPr="00D47A37" w:rsidRDefault="00D47A37" w:rsidP="00D47A37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Refers to the following aspects:</w:t>
            </w:r>
          </w:p>
          <w:p w14:paraId="42861A5A" w14:textId="1BF69B03" w:rsidR="00D47A37" w:rsidRPr="00D47A37" w:rsidRDefault="00D47A37" w:rsidP="00D47A37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rFonts w:cs="Calibri"/>
                <w:color w:val="000000"/>
                <w:sz w:val="22"/>
                <w:szCs w:val="22"/>
              </w:rPr>
            </w:pPr>
            <w:r w:rsidRPr="00D47A37">
              <w:rPr>
                <w:rFonts w:cs="Calibri"/>
                <w:color w:val="000000"/>
                <w:sz w:val="22"/>
                <w:szCs w:val="22"/>
              </w:rPr>
              <w:t>No formatting issues</w:t>
            </w:r>
          </w:p>
          <w:p w14:paraId="2DADB7E7" w14:textId="17BA13A8" w:rsidR="00D47A37" w:rsidRPr="00D47A37" w:rsidRDefault="00D47A37" w:rsidP="00D47A37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rFonts w:cs="Calibri"/>
                <w:color w:val="000000"/>
                <w:sz w:val="22"/>
                <w:szCs w:val="22"/>
              </w:rPr>
            </w:pPr>
            <w:r w:rsidRPr="00D47A37">
              <w:rPr>
                <w:rFonts w:cs="Calibri"/>
                <w:color w:val="000000"/>
                <w:sz w:val="22"/>
                <w:szCs w:val="22"/>
              </w:rPr>
              <w:t>No linter errors</w:t>
            </w:r>
          </w:p>
          <w:p w14:paraId="7C74DE26" w14:textId="5890CCC0" w:rsidR="00D47A37" w:rsidRPr="00D47A37" w:rsidRDefault="00D47A37" w:rsidP="00D47A37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rFonts w:cs="Calibri"/>
                <w:color w:val="000000"/>
                <w:sz w:val="22"/>
                <w:szCs w:val="22"/>
              </w:rPr>
            </w:pPr>
            <w:r w:rsidRPr="00D47A37">
              <w:rPr>
                <w:rFonts w:cs="Calibri"/>
                <w:color w:val="000000"/>
                <w:sz w:val="22"/>
                <w:szCs w:val="22"/>
              </w:rPr>
              <w:t>Readable code</w:t>
            </w:r>
          </w:p>
          <w:p w14:paraId="2A7B51B7" w14:textId="4E0B204A" w:rsidR="00D47A37" w:rsidRPr="00D47A37" w:rsidRDefault="00D47A37" w:rsidP="00D47A37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rFonts w:cs="Calibri"/>
                <w:color w:val="000000"/>
                <w:sz w:val="22"/>
                <w:szCs w:val="22"/>
              </w:rPr>
            </w:pPr>
            <w:r w:rsidRPr="00D47A37">
              <w:rPr>
                <w:rFonts w:cs="Calibri"/>
                <w:color w:val="000000"/>
                <w:sz w:val="22"/>
                <w:szCs w:val="22"/>
              </w:rPr>
              <w:t>No magic literals</w:t>
            </w:r>
          </w:p>
          <w:p w14:paraId="57FAA156" w14:textId="600761A9" w:rsidR="00D47A37" w:rsidRPr="00D47A37" w:rsidRDefault="00D47A37" w:rsidP="00D47A37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rFonts w:cs="Calibri"/>
                <w:color w:val="000000"/>
                <w:sz w:val="22"/>
                <w:szCs w:val="22"/>
              </w:rPr>
            </w:pPr>
            <w:r w:rsidRPr="00D47A37">
              <w:rPr>
                <w:rFonts w:cs="Calibri"/>
                <w:color w:val="000000"/>
                <w:sz w:val="22"/>
                <w:szCs w:val="22"/>
              </w:rPr>
              <w:t>LOC for methods &lt;= 10 -15</w:t>
            </w:r>
          </w:p>
          <w:p w14:paraId="4A21F2AC" w14:textId="5A46AEC0" w:rsidR="001130C9" w:rsidRPr="00D47A37" w:rsidRDefault="00D47A37" w:rsidP="00D47A37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  <w:lang w:val="en-GB"/>
              </w:rPr>
            </w:pPr>
            <w:r w:rsidRPr="00D47A37">
              <w:rPr>
                <w:rFonts w:cs="Calibri"/>
                <w:color w:val="000000"/>
                <w:sz w:val="22"/>
                <w:szCs w:val="22"/>
              </w:rPr>
              <w:t>No duplication</w:t>
            </w:r>
          </w:p>
        </w:tc>
      </w:tr>
      <w:tr w:rsidR="001130C9" w14:paraId="593FD576" w14:textId="77777777" w:rsidTr="00786F1D">
        <w:tc>
          <w:tcPr>
            <w:tcW w:w="2694" w:type="dxa"/>
            <w:shd w:val="clear" w:color="auto" w:fill="F2F2F2" w:themeFill="background1" w:themeFillShade="F2"/>
          </w:tcPr>
          <w:p w14:paraId="056943E2" w14:textId="49362063" w:rsidR="001130C9" w:rsidRPr="00AA0177" w:rsidRDefault="00D47A37" w:rsidP="001130C9">
            <w:pPr>
              <w:spacing w:beforeLines="120" w:before="288" w:after="12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Naming</w:t>
            </w:r>
          </w:p>
        </w:tc>
        <w:tc>
          <w:tcPr>
            <w:tcW w:w="6316" w:type="dxa"/>
          </w:tcPr>
          <w:p w14:paraId="2BEF7209" w14:textId="77777777" w:rsidR="00D47A37" w:rsidRDefault="00D47A37" w:rsidP="00D47A37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Refers to the following parameters when naming classes, variables, methods, commit messages, projects, packages:</w:t>
            </w:r>
          </w:p>
          <w:p w14:paraId="1EEF8CAC" w14:textId="0B4B1A80" w:rsidR="00D47A37" w:rsidRPr="00D47A37" w:rsidRDefault="00D47A37" w:rsidP="00D47A37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rFonts w:cs="Calibri"/>
                <w:color w:val="000000"/>
                <w:sz w:val="22"/>
                <w:szCs w:val="22"/>
              </w:rPr>
            </w:pPr>
            <w:r w:rsidRPr="00D47A37">
              <w:rPr>
                <w:rFonts w:cs="Calibri"/>
                <w:color w:val="000000"/>
                <w:sz w:val="22"/>
                <w:szCs w:val="22"/>
              </w:rPr>
              <w:t>Descriptive names</w:t>
            </w:r>
          </w:p>
          <w:p w14:paraId="66F45F66" w14:textId="669E77C4" w:rsidR="00D47A37" w:rsidRPr="00D47A37" w:rsidRDefault="00D47A37" w:rsidP="00D47A37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rFonts w:cs="Calibri"/>
                <w:color w:val="000000"/>
                <w:sz w:val="22"/>
                <w:szCs w:val="22"/>
              </w:rPr>
            </w:pPr>
            <w:r w:rsidRPr="00D47A37">
              <w:rPr>
                <w:rFonts w:cs="Calibri"/>
                <w:color w:val="000000"/>
                <w:sz w:val="22"/>
                <w:szCs w:val="22"/>
              </w:rPr>
              <w:t>No Abbreviations</w:t>
            </w:r>
          </w:p>
          <w:p w14:paraId="47FCBFBE" w14:textId="1C182282" w:rsidR="00D47A37" w:rsidRPr="00D47A37" w:rsidRDefault="00D47A37" w:rsidP="00D47A37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rFonts w:cs="Calibri"/>
                <w:color w:val="000000"/>
                <w:sz w:val="22"/>
                <w:szCs w:val="22"/>
              </w:rPr>
            </w:pPr>
            <w:r w:rsidRPr="00D47A37">
              <w:rPr>
                <w:rFonts w:cs="Calibri"/>
                <w:color w:val="000000"/>
                <w:sz w:val="22"/>
                <w:szCs w:val="22"/>
              </w:rPr>
              <w:t>Following language conventions</w:t>
            </w:r>
          </w:p>
          <w:p w14:paraId="3D6C92F4" w14:textId="7DA4916F" w:rsidR="00D47A37" w:rsidRPr="00D47A37" w:rsidRDefault="00D47A37" w:rsidP="00D47A37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rFonts w:cs="Calibri"/>
                <w:color w:val="000000"/>
                <w:sz w:val="22"/>
                <w:szCs w:val="22"/>
              </w:rPr>
            </w:pPr>
            <w:r w:rsidRPr="00D47A37">
              <w:rPr>
                <w:rFonts w:cs="Calibri"/>
                <w:color w:val="000000"/>
                <w:sz w:val="22"/>
                <w:szCs w:val="22"/>
              </w:rPr>
              <w:t>Consistent naming</w:t>
            </w:r>
          </w:p>
          <w:p w14:paraId="325DF2FE" w14:textId="2F89FBE9" w:rsidR="00D47A37" w:rsidRPr="00D47A37" w:rsidRDefault="00D47A37" w:rsidP="00D47A37">
            <w:pPr>
              <w:pStyle w:val="ListParagraph"/>
              <w:numPr>
                <w:ilvl w:val="0"/>
                <w:numId w:val="9"/>
              </w:numPr>
              <w:spacing w:before="0" w:after="0"/>
            </w:pPr>
            <w:r w:rsidRPr="00D47A37">
              <w:rPr>
                <w:rFonts w:cs="Calibri"/>
                <w:color w:val="000000"/>
                <w:sz w:val="22"/>
                <w:szCs w:val="22"/>
              </w:rPr>
              <w:t>No ambiguity in naming</w:t>
            </w:r>
          </w:p>
        </w:tc>
      </w:tr>
      <w:tr w:rsidR="00AA0177" w14:paraId="04D0EFA6" w14:textId="77777777" w:rsidTr="00786F1D">
        <w:tc>
          <w:tcPr>
            <w:tcW w:w="2694" w:type="dxa"/>
            <w:shd w:val="clear" w:color="auto" w:fill="F2F2F2" w:themeFill="background1" w:themeFillShade="F2"/>
          </w:tcPr>
          <w:p w14:paraId="1E5A06AF" w14:textId="24FE46D6" w:rsidR="00AA0177" w:rsidRDefault="00786F1D" w:rsidP="001130C9">
            <w:pPr>
              <w:spacing w:beforeLines="120" w:before="288" w:after="12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Application of Concepts</w:t>
            </w:r>
          </w:p>
        </w:tc>
        <w:tc>
          <w:tcPr>
            <w:tcW w:w="6316" w:type="dxa"/>
          </w:tcPr>
          <w:p w14:paraId="7EBF1D38" w14:textId="1EE1D205" w:rsidR="00AA0177" w:rsidRPr="00AA0177" w:rsidRDefault="00D47A37" w:rsidP="00AA0177">
            <w:pPr>
              <w:spacing w:before="0" w:after="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Refers to the ability to understand the concepts taught in the classroom and the correct implementation of the same in the assignment independently.</w:t>
            </w:r>
          </w:p>
        </w:tc>
      </w:tr>
    </w:tbl>
    <w:p w14:paraId="00ECEBE2" w14:textId="77777777" w:rsidR="001130C9" w:rsidRPr="001130C9" w:rsidRDefault="001130C9" w:rsidP="001130C9">
      <w:pPr>
        <w:rPr>
          <w:lang w:val="en-GB"/>
        </w:rPr>
      </w:pPr>
    </w:p>
    <w:sectPr w:rsidR="001130C9" w:rsidRPr="001130C9" w:rsidSect="00802E59">
      <w:footerReference w:type="even" r:id="rId11"/>
      <w:footerReference w:type="default" r:id="rId12"/>
      <w:pgSz w:w="11900" w:h="16840"/>
      <w:pgMar w:top="1565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132012" w14:textId="77777777" w:rsidR="00302E5F" w:rsidRDefault="00302E5F" w:rsidP="002A78A6">
      <w:r>
        <w:separator/>
      </w:r>
    </w:p>
    <w:p w14:paraId="05C23A22" w14:textId="77777777" w:rsidR="00302E5F" w:rsidRDefault="00302E5F" w:rsidP="002A78A6"/>
  </w:endnote>
  <w:endnote w:type="continuationSeparator" w:id="0">
    <w:p w14:paraId="42E938C7" w14:textId="77777777" w:rsidR="00302E5F" w:rsidRDefault="00302E5F" w:rsidP="002A78A6">
      <w:r>
        <w:continuationSeparator/>
      </w:r>
    </w:p>
    <w:p w14:paraId="0833FD8B" w14:textId="77777777" w:rsidR="00302E5F" w:rsidRDefault="00302E5F" w:rsidP="002A78A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venir Book">
    <w:altName w:val="Tw Cen MT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Avenir Heavy">
    <w:panose1 w:val="020B0703020203020204"/>
    <w:charset w:val="4D"/>
    <w:family w:val="swiss"/>
    <w:pitch w:val="variable"/>
    <w:sig w:usb0="800000AF" w:usb1="5000204A" w:usb2="00000000" w:usb3="00000000" w:csb0="0000009B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venir Light Oblique">
    <w:panose1 w:val="020B0402020203090204"/>
    <w:charset w:val="4D"/>
    <w:family w:val="swiss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5991827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FAD97F4" w14:textId="77777777" w:rsidR="003A285D" w:rsidRDefault="003A285D" w:rsidP="002A78A6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C3693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1AB4421" w14:textId="77777777" w:rsidR="003A285D" w:rsidRDefault="003A285D" w:rsidP="002A78A6">
    <w:pPr>
      <w:pStyle w:val="Footer"/>
    </w:pPr>
  </w:p>
  <w:p w14:paraId="326193AF" w14:textId="77777777" w:rsidR="00F301CA" w:rsidRDefault="00F301CA" w:rsidP="002A78A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D10B5B" w14:textId="77777777" w:rsidR="003A285D" w:rsidRDefault="0091497D" w:rsidP="002A78A6">
    <w:pPr>
      <w:pStyle w:val="Foot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10D3ACE2" wp14:editId="239C166C">
          <wp:simplePos x="0" y="0"/>
          <wp:positionH relativeFrom="margin">
            <wp:posOffset>0</wp:posOffset>
          </wp:positionH>
          <wp:positionV relativeFrom="paragraph">
            <wp:posOffset>483438</wp:posOffset>
          </wp:positionV>
          <wp:extent cx="1529715" cy="205105"/>
          <wp:effectExtent l="0" t="0" r="0" b="0"/>
          <wp:wrapNone/>
          <wp:docPr id="3" name="Picture 3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PT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29715" cy="2051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A285D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14E92E" wp14:editId="5B42492D">
              <wp:simplePos x="0" y="0"/>
              <wp:positionH relativeFrom="column">
                <wp:posOffset>-276860</wp:posOffset>
              </wp:positionH>
              <wp:positionV relativeFrom="paragraph">
                <wp:posOffset>193040</wp:posOffset>
              </wp:positionV>
              <wp:extent cx="6496685" cy="0"/>
              <wp:effectExtent l="0" t="0" r="18415" b="1270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96685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C98BB92" id="Straight Connector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8pt,15.2pt" to="489.75pt,1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" strokecolor="#bfbfbf [2412]"/>
          </w:pict>
        </mc:Fallback>
      </mc:AlternateContent>
    </w:r>
  </w:p>
  <w:p w14:paraId="33AD607A" w14:textId="00244663" w:rsidR="00F301CA" w:rsidRDefault="00D94EDD" w:rsidP="007C3693">
    <w:pPr>
      <w:pStyle w:val="Footer"/>
      <w:jc w:val="right"/>
    </w:pPr>
    <w:r>
      <w:rPr>
        <w:color w:val="FFFFFF" w:themeColor="background1"/>
        <w:sz w:val="21"/>
        <w:szCs w:val="21"/>
        <w:lang w:val="en-GB"/>
        <w14:textFill>
          <w14:solidFill>
            <w14:schemeClr w14:val="bg1">
              <w14:lumMod w14:val="50000"/>
              <w14:lumMod w14:val="85000"/>
              <w14:lumOff w14:val="15000"/>
            </w14:schemeClr>
          </w14:solidFill>
        </w14:textFill>
      </w:rPr>
      <w:t>Summary</w:t>
    </w:r>
    <w:r w:rsidR="00367D00">
      <w:rPr>
        <w:color w:val="FFFFFF" w:themeColor="background1"/>
        <w:sz w:val="21"/>
        <w:szCs w:val="21"/>
        <w:lang w:val="en-GB"/>
        <w14:textFill>
          <w14:solidFill>
            <w14:schemeClr w14:val="bg1">
              <w14:lumMod w14:val="50000"/>
              <w14:lumMod w14:val="85000"/>
              <w14:lumOff w14:val="15000"/>
            </w14:schemeClr>
          </w14:solidFill>
        </w14:textFill>
      </w:rPr>
      <w:t xml:space="preserve"> Report</w:t>
    </w:r>
    <w:r w:rsidR="00E4390A" w:rsidRPr="002A78A6">
      <w:rPr>
        <w:rStyle w:val="PageNumber"/>
        <w:color w:val="FFFFFF" w:themeColor="background1"/>
        <w:sz w:val="21"/>
        <w:szCs w:val="21"/>
        <w14:textFill>
          <w14:solidFill>
            <w14:schemeClr w14:val="bg1">
              <w14:lumMod w14:val="50000"/>
              <w14:lumMod w14:val="85000"/>
              <w14:lumOff w14:val="15000"/>
            </w14:schemeClr>
          </w14:solidFill>
        </w14:textFill>
      </w:rPr>
      <w:t xml:space="preserve"> </w:t>
    </w:r>
    <w:r w:rsidR="00E4390A" w:rsidRPr="0091497D">
      <w:rPr>
        <w:rStyle w:val="PageNumber"/>
        <w:color w:val="FFFFFF" w:themeColor="background1"/>
        <w:sz w:val="21"/>
        <w:szCs w:val="21"/>
        <w14:textFill>
          <w14:solidFill>
            <w14:schemeClr w14:val="bg1">
              <w14:lumMod w14:val="50000"/>
              <w14:lumMod w14:val="85000"/>
              <w14:lumOff w14:val="15000"/>
            </w14:schemeClr>
          </w14:solidFill>
        </w14:textFill>
      </w:rPr>
      <w:t>|</w:t>
    </w:r>
    <w:r w:rsidR="00D27BB9">
      <w:rPr>
        <w:rStyle w:val="PageNumber"/>
        <w:color w:val="FFFFFF" w:themeColor="background1"/>
        <w:sz w:val="21"/>
        <w:szCs w:val="21"/>
        <w14:textFill>
          <w14:solidFill>
            <w14:schemeClr w14:val="bg1">
              <w14:lumMod w14:val="50000"/>
              <w14:lumMod w14:val="85000"/>
              <w14:lumOff w14:val="15000"/>
            </w14:schemeClr>
          </w14:solidFill>
        </w14:textFill>
      </w:rPr>
      <w:t xml:space="preserve"> CHIP 5</w:t>
    </w:r>
    <w:r w:rsidR="00E4390A" w:rsidRPr="0091497D">
      <w:rPr>
        <w:rStyle w:val="PageNumber"/>
        <w:color w:val="0070C0"/>
        <w:sz w:val="21"/>
        <w:szCs w:val="21"/>
        <w14:textFill>
          <w14:solidFill>
            <w14:srgbClr w14:val="0070C0">
              <w14:lumMod w14:val="85000"/>
              <w14:lumOff w14:val="15000"/>
            </w14:srgbClr>
          </w14:solidFill>
        </w14:textFill>
      </w:rPr>
      <w:t xml:space="preserve"> </w:t>
    </w:r>
    <w:r w:rsidR="00E4390A" w:rsidRPr="0091497D">
      <w:rPr>
        <w:rStyle w:val="PageNumber"/>
        <w:sz w:val="21"/>
        <w:szCs w:val="21"/>
      </w:rPr>
      <w:t xml:space="preserve"> </w:t>
    </w:r>
    <w:sdt>
      <w:sdtPr>
        <w:rPr>
          <w:rStyle w:val="PageNumber"/>
          <w:color w:val="002052"/>
          <w:sz w:val="21"/>
          <w:szCs w:val="21"/>
          <w14:textFill>
            <w14:solidFill>
              <w14:srgbClr w14:val="002052">
                <w14:lumMod w14:val="85000"/>
                <w14:lumOff w14:val="15000"/>
              </w14:srgbClr>
            </w14:solidFill>
          </w14:textFill>
        </w:rPr>
        <w:id w:val="-928112967"/>
        <w:docPartObj>
          <w:docPartGallery w:val="Page Numbers (Bottom of Page)"/>
          <w:docPartUnique/>
        </w:docPartObj>
      </w:sdtPr>
      <w:sdtEndPr>
        <w:rPr>
          <w:rStyle w:val="PageNumber"/>
          <w:color w:val="000000" w:themeColor="text1"/>
          <w14:textFill>
            <w14:solidFill>
              <w14:schemeClr w14:val="tx1">
                <w14:lumMod w14:val="85000"/>
                <w14:lumOff w14:val="15000"/>
                <w14:lumMod w14:val="85000"/>
                <w14:lumOff w14:val="15000"/>
              </w14:schemeClr>
            </w14:solidFill>
          </w14:textFill>
        </w:rPr>
      </w:sdtEndPr>
      <w:sdtContent>
        <w:r w:rsidR="00E4390A" w:rsidRPr="0091497D">
          <w:rPr>
            <w:rStyle w:val="PageNumber"/>
            <w:color w:val="002052"/>
            <w:sz w:val="21"/>
            <w:szCs w:val="21"/>
            <w14:textFill>
              <w14:solidFill>
                <w14:srgbClr w14:val="002052">
                  <w14:lumMod w14:val="85000"/>
                  <w14:lumOff w14:val="15000"/>
                </w14:srgbClr>
              </w14:solidFill>
            </w14:textFill>
          </w:rPr>
          <w:fldChar w:fldCharType="begin"/>
        </w:r>
        <w:r w:rsidR="00E4390A" w:rsidRPr="0091497D">
          <w:rPr>
            <w:rStyle w:val="PageNumber"/>
            <w:color w:val="002052"/>
            <w:sz w:val="21"/>
            <w:szCs w:val="21"/>
            <w14:textFill>
              <w14:solidFill>
                <w14:srgbClr w14:val="002052">
                  <w14:lumMod w14:val="85000"/>
                  <w14:lumOff w14:val="15000"/>
                </w14:srgbClr>
              </w14:solidFill>
            </w14:textFill>
          </w:rPr>
          <w:instrText xml:space="preserve"> PAGE </w:instrText>
        </w:r>
        <w:r w:rsidR="00E4390A" w:rsidRPr="0091497D">
          <w:rPr>
            <w:rStyle w:val="PageNumber"/>
            <w:color w:val="002052"/>
            <w:sz w:val="21"/>
            <w:szCs w:val="21"/>
            <w14:textFill>
              <w14:solidFill>
                <w14:srgbClr w14:val="002052">
                  <w14:lumMod w14:val="85000"/>
                  <w14:lumOff w14:val="15000"/>
                </w14:srgbClr>
              </w14:solidFill>
            </w14:textFill>
          </w:rPr>
          <w:fldChar w:fldCharType="separate"/>
        </w:r>
        <w:r w:rsidR="00E4390A">
          <w:rPr>
            <w:rStyle w:val="PageNumber"/>
            <w:color w:val="002052"/>
            <w:sz w:val="21"/>
            <w:szCs w:val="21"/>
            <w14:textFill>
              <w14:solidFill>
                <w14:srgbClr w14:val="002052">
                  <w14:lumMod w14:val="85000"/>
                  <w14:lumOff w14:val="15000"/>
                </w14:srgbClr>
              </w14:solidFill>
            </w14:textFill>
          </w:rPr>
          <w:t>4</w:t>
        </w:r>
        <w:r w:rsidR="00E4390A" w:rsidRPr="0091497D">
          <w:rPr>
            <w:rStyle w:val="PageNumber"/>
            <w:color w:val="002052"/>
            <w:sz w:val="21"/>
            <w:szCs w:val="21"/>
            <w14:textFill>
              <w14:solidFill>
                <w14:srgbClr w14:val="002052">
                  <w14:lumMod w14:val="85000"/>
                  <w14:lumOff w14:val="15000"/>
                </w14:srgbClr>
              </w14:solidFill>
            </w14:textFill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E4FCFB" w14:textId="77777777" w:rsidR="00302E5F" w:rsidRDefault="00302E5F" w:rsidP="002A78A6">
      <w:r>
        <w:separator/>
      </w:r>
    </w:p>
    <w:p w14:paraId="7DC9F528" w14:textId="77777777" w:rsidR="00302E5F" w:rsidRDefault="00302E5F" w:rsidP="002A78A6"/>
  </w:footnote>
  <w:footnote w:type="continuationSeparator" w:id="0">
    <w:p w14:paraId="6C43D4E2" w14:textId="77777777" w:rsidR="00302E5F" w:rsidRDefault="00302E5F" w:rsidP="002A78A6">
      <w:r>
        <w:continuationSeparator/>
      </w:r>
    </w:p>
    <w:p w14:paraId="014AE515" w14:textId="77777777" w:rsidR="00302E5F" w:rsidRDefault="00302E5F" w:rsidP="002A78A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B5580"/>
    <w:multiLevelType w:val="multilevel"/>
    <w:tmpl w:val="BBD8C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F1657"/>
    <w:multiLevelType w:val="hybridMultilevel"/>
    <w:tmpl w:val="837819B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11415"/>
    <w:multiLevelType w:val="hybridMultilevel"/>
    <w:tmpl w:val="18AAB166"/>
    <w:lvl w:ilvl="0" w:tplc="08090013">
      <w:start w:val="1"/>
      <w:numFmt w:val="upperRoman"/>
      <w:pStyle w:val="Heading3"/>
      <w:lvlText w:val="%1."/>
      <w:lvlJc w:val="right"/>
      <w:pPr>
        <w:ind w:left="644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759F4"/>
    <w:multiLevelType w:val="hybridMultilevel"/>
    <w:tmpl w:val="1AF2272C"/>
    <w:lvl w:ilvl="0" w:tplc="08090013">
      <w:start w:val="1"/>
      <w:numFmt w:val="upperRoman"/>
      <w:lvlText w:val="%1."/>
      <w:lvlJc w:val="right"/>
      <w:pPr>
        <w:ind w:left="644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38048B"/>
    <w:multiLevelType w:val="hybridMultilevel"/>
    <w:tmpl w:val="0A7200F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F40E08"/>
    <w:multiLevelType w:val="hybridMultilevel"/>
    <w:tmpl w:val="9A146A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F146D8"/>
    <w:multiLevelType w:val="hybridMultilevel"/>
    <w:tmpl w:val="27B817FC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D710986"/>
    <w:multiLevelType w:val="hybridMultilevel"/>
    <w:tmpl w:val="31C83312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663A06"/>
    <w:multiLevelType w:val="hybridMultilevel"/>
    <w:tmpl w:val="18AAB166"/>
    <w:lvl w:ilvl="0" w:tplc="08090013">
      <w:start w:val="1"/>
      <w:numFmt w:val="upperRoman"/>
      <w:lvlText w:val="%1."/>
      <w:lvlJc w:val="right"/>
      <w:pPr>
        <w:ind w:left="644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AE163D"/>
    <w:multiLevelType w:val="hybridMultilevel"/>
    <w:tmpl w:val="B95CAD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551B6A"/>
    <w:multiLevelType w:val="hybridMultilevel"/>
    <w:tmpl w:val="18AAB166"/>
    <w:lvl w:ilvl="0" w:tplc="08090013">
      <w:start w:val="1"/>
      <w:numFmt w:val="upperRoman"/>
      <w:lvlText w:val="%1."/>
      <w:lvlJc w:val="right"/>
      <w:pPr>
        <w:ind w:left="644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F75984"/>
    <w:multiLevelType w:val="hybridMultilevel"/>
    <w:tmpl w:val="18AAB166"/>
    <w:lvl w:ilvl="0" w:tplc="08090013">
      <w:start w:val="1"/>
      <w:numFmt w:val="upperRoman"/>
      <w:lvlText w:val="%1."/>
      <w:lvlJc w:val="right"/>
      <w:pPr>
        <w:ind w:left="644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AD16E8"/>
    <w:multiLevelType w:val="hybridMultilevel"/>
    <w:tmpl w:val="EB4C4E52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37B4B18"/>
    <w:multiLevelType w:val="hybridMultilevel"/>
    <w:tmpl w:val="5A863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AD7F86"/>
    <w:multiLevelType w:val="multilevel"/>
    <w:tmpl w:val="07246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69504A"/>
    <w:multiLevelType w:val="hybridMultilevel"/>
    <w:tmpl w:val="EEEA27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F3C0FA7"/>
    <w:multiLevelType w:val="hybridMultilevel"/>
    <w:tmpl w:val="4398787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66C56D9"/>
    <w:multiLevelType w:val="hybridMultilevel"/>
    <w:tmpl w:val="0AB05C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345578"/>
    <w:multiLevelType w:val="hybridMultilevel"/>
    <w:tmpl w:val="F5ECFC48"/>
    <w:lvl w:ilvl="0" w:tplc="C19E4DAA">
      <w:start w:val="1"/>
      <w:numFmt w:val="decimal"/>
      <w:lvlText w:val="%1."/>
      <w:lvlJc w:val="left"/>
      <w:pPr>
        <w:ind w:left="720" w:hanging="360"/>
      </w:pPr>
      <w:rPr>
        <w:rFonts w:hint="default"/>
        <w:color w:val="262626" w:themeColor="text1" w:themeTint="D9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D97493"/>
    <w:multiLevelType w:val="hybridMultilevel"/>
    <w:tmpl w:val="E5360B1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D951F51"/>
    <w:multiLevelType w:val="hybridMultilevel"/>
    <w:tmpl w:val="1840B3A0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9"/>
  </w:num>
  <w:num w:numId="3">
    <w:abstractNumId w:val="10"/>
  </w:num>
  <w:num w:numId="4">
    <w:abstractNumId w:val="14"/>
  </w:num>
  <w:num w:numId="5">
    <w:abstractNumId w:val="8"/>
  </w:num>
  <w:num w:numId="6">
    <w:abstractNumId w:val="0"/>
  </w:num>
  <w:num w:numId="7">
    <w:abstractNumId w:val="15"/>
  </w:num>
  <w:num w:numId="8">
    <w:abstractNumId w:val="18"/>
  </w:num>
  <w:num w:numId="9">
    <w:abstractNumId w:val="20"/>
  </w:num>
  <w:num w:numId="10">
    <w:abstractNumId w:val="12"/>
  </w:num>
  <w:num w:numId="11">
    <w:abstractNumId w:val="1"/>
  </w:num>
  <w:num w:numId="12">
    <w:abstractNumId w:val="7"/>
  </w:num>
  <w:num w:numId="13">
    <w:abstractNumId w:val="17"/>
  </w:num>
  <w:num w:numId="14">
    <w:abstractNumId w:val="11"/>
  </w:num>
  <w:num w:numId="15">
    <w:abstractNumId w:val="6"/>
  </w:num>
  <w:num w:numId="16">
    <w:abstractNumId w:val="16"/>
  </w:num>
  <w:num w:numId="17">
    <w:abstractNumId w:val="4"/>
  </w:num>
  <w:num w:numId="18">
    <w:abstractNumId w:val="9"/>
  </w:num>
  <w:num w:numId="19">
    <w:abstractNumId w:val="13"/>
  </w:num>
  <w:num w:numId="20">
    <w:abstractNumId w:val="3"/>
  </w:num>
  <w:num w:numId="21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7CAF"/>
    <w:rsid w:val="000206AF"/>
    <w:rsid w:val="00024D36"/>
    <w:rsid w:val="00031D0A"/>
    <w:rsid w:val="000337AC"/>
    <w:rsid w:val="000471E2"/>
    <w:rsid w:val="0006010A"/>
    <w:rsid w:val="00064DE8"/>
    <w:rsid w:val="00067A18"/>
    <w:rsid w:val="0007599A"/>
    <w:rsid w:val="00075DA1"/>
    <w:rsid w:val="00080AAE"/>
    <w:rsid w:val="00080D3D"/>
    <w:rsid w:val="000A48BA"/>
    <w:rsid w:val="000A4A57"/>
    <w:rsid w:val="000B2D4D"/>
    <w:rsid w:val="000B2F28"/>
    <w:rsid w:val="000B3902"/>
    <w:rsid w:val="000B6464"/>
    <w:rsid w:val="000B74DC"/>
    <w:rsid w:val="000C0345"/>
    <w:rsid w:val="000C2F8C"/>
    <w:rsid w:val="000C4F42"/>
    <w:rsid w:val="000D0729"/>
    <w:rsid w:val="000E0E4B"/>
    <w:rsid w:val="000E4F41"/>
    <w:rsid w:val="000E6C7E"/>
    <w:rsid w:val="000F19D7"/>
    <w:rsid w:val="001031EB"/>
    <w:rsid w:val="001130C9"/>
    <w:rsid w:val="00113851"/>
    <w:rsid w:val="00125146"/>
    <w:rsid w:val="00134D0A"/>
    <w:rsid w:val="001402CB"/>
    <w:rsid w:val="0014642B"/>
    <w:rsid w:val="001543A1"/>
    <w:rsid w:val="001650C6"/>
    <w:rsid w:val="00177229"/>
    <w:rsid w:val="00184B7F"/>
    <w:rsid w:val="00187EA5"/>
    <w:rsid w:val="00190962"/>
    <w:rsid w:val="001A5582"/>
    <w:rsid w:val="001A788B"/>
    <w:rsid w:val="001C0459"/>
    <w:rsid w:val="001C0CB7"/>
    <w:rsid w:val="001D564E"/>
    <w:rsid w:val="001E0A1F"/>
    <w:rsid w:val="001E3509"/>
    <w:rsid w:val="001F5CE4"/>
    <w:rsid w:val="001F79C1"/>
    <w:rsid w:val="00206D0C"/>
    <w:rsid w:val="0023321F"/>
    <w:rsid w:val="00244AAD"/>
    <w:rsid w:val="002508FA"/>
    <w:rsid w:val="002745DA"/>
    <w:rsid w:val="00280112"/>
    <w:rsid w:val="002977A4"/>
    <w:rsid w:val="002A0C1F"/>
    <w:rsid w:val="002A2F32"/>
    <w:rsid w:val="002A64A5"/>
    <w:rsid w:val="002A78A6"/>
    <w:rsid w:val="002B0870"/>
    <w:rsid w:val="002B4B73"/>
    <w:rsid w:val="002C3256"/>
    <w:rsid w:val="002F1A0A"/>
    <w:rsid w:val="002F6531"/>
    <w:rsid w:val="00302E5F"/>
    <w:rsid w:val="003101E0"/>
    <w:rsid w:val="003217B6"/>
    <w:rsid w:val="00345C64"/>
    <w:rsid w:val="003631B4"/>
    <w:rsid w:val="00367D00"/>
    <w:rsid w:val="00391C03"/>
    <w:rsid w:val="003A0E23"/>
    <w:rsid w:val="003A1CB4"/>
    <w:rsid w:val="003A285D"/>
    <w:rsid w:val="003B0166"/>
    <w:rsid w:val="003B48A9"/>
    <w:rsid w:val="003B49BD"/>
    <w:rsid w:val="003C5562"/>
    <w:rsid w:val="004067C4"/>
    <w:rsid w:val="00406C59"/>
    <w:rsid w:val="0041224A"/>
    <w:rsid w:val="00420F4E"/>
    <w:rsid w:val="00431E2B"/>
    <w:rsid w:val="004528A4"/>
    <w:rsid w:val="004707C4"/>
    <w:rsid w:val="004819AD"/>
    <w:rsid w:val="004822F6"/>
    <w:rsid w:val="00487297"/>
    <w:rsid w:val="004A158D"/>
    <w:rsid w:val="004B080F"/>
    <w:rsid w:val="004B3767"/>
    <w:rsid w:val="004B46D1"/>
    <w:rsid w:val="004B698B"/>
    <w:rsid w:val="004C220B"/>
    <w:rsid w:val="004D61E6"/>
    <w:rsid w:val="004F3488"/>
    <w:rsid w:val="005028A7"/>
    <w:rsid w:val="00504118"/>
    <w:rsid w:val="0050517D"/>
    <w:rsid w:val="00523C3A"/>
    <w:rsid w:val="00525BB1"/>
    <w:rsid w:val="005437CA"/>
    <w:rsid w:val="005446A9"/>
    <w:rsid w:val="00596D8C"/>
    <w:rsid w:val="005B7895"/>
    <w:rsid w:val="005C1DAF"/>
    <w:rsid w:val="005C2966"/>
    <w:rsid w:val="005D2944"/>
    <w:rsid w:val="005D2CD7"/>
    <w:rsid w:val="005D4970"/>
    <w:rsid w:val="005D7CAF"/>
    <w:rsid w:val="005E0131"/>
    <w:rsid w:val="005F4F05"/>
    <w:rsid w:val="005F62D5"/>
    <w:rsid w:val="00606D48"/>
    <w:rsid w:val="00613210"/>
    <w:rsid w:val="006244F0"/>
    <w:rsid w:val="00624C4D"/>
    <w:rsid w:val="00635FD7"/>
    <w:rsid w:val="00642E8A"/>
    <w:rsid w:val="00663739"/>
    <w:rsid w:val="006A14BF"/>
    <w:rsid w:val="006A3689"/>
    <w:rsid w:val="006B1201"/>
    <w:rsid w:val="006B16B0"/>
    <w:rsid w:val="006B463C"/>
    <w:rsid w:val="006C4F3E"/>
    <w:rsid w:val="006C5B53"/>
    <w:rsid w:val="006D487B"/>
    <w:rsid w:val="006E04C7"/>
    <w:rsid w:val="006E7CEB"/>
    <w:rsid w:val="006F339C"/>
    <w:rsid w:val="006F7358"/>
    <w:rsid w:val="007329DB"/>
    <w:rsid w:val="007453A3"/>
    <w:rsid w:val="00750CA8"/>
    <w:rsid w:val="00762652"/>
    <w:rsid w:val="00772177"/>
    <w:rsid w:val="00786F1D"/>
    <w:rsid w:val="00790097"/>
    <w:rsid w:val="007933C0"/>
    <w:rsid w:val="007B72AF"/>
    <w:rsid w:val="007C3693"/>
    <w:rsid w:val="007D67DD"/>
    <w:rsid w:val="007E01DE"/>
    <w:rsid w:val="007F5F6B"/>
    <w:rsid w:val="00802E59"/>
    <w:rsid w:val="0080704D"/>
    <w:rsid w:val="008147FF"/>
    <w:rsid w:val="008166C7"/>
    <w:rsid w:val="00820723"/>
    <w:rsid w:val="00823BD1"/>
    <w:rsid w:val="00844C0E"/>
    <w:rsid w:val="00852E27"/>
    <w:rsid w:val="00853B49"/>
    <w:rsid w:val="008604A4"/>
    <w:rsid w:val="008620FF"/>
    <w:rsid w:val="00863A33"/>
    <w:rsid w:val="008701CD"/>
    <w:rsid w:val="008736DA"/>
    <w:rsid w:val="00883CD0"/>
    <w:rsid w:val="00885C42"/>
    <w:rsid w:val="008A0AD0"/>
    <w:rsid w:val="008A66D8"/>
    <w:rsid w:val="008D5339"/>
    <w:rsid w:val="008F32ED"/>
    <w:rsid w:val="009020A1"/>
    <w:rsid w:val="0091497D"/>
    <w:rsid w:val="009429D6"/>
    <w:rsid w:val="00955FF5"/>
    <w:rsid w:val="00956DE8"/>
    <w:rsid w:val="00963057"/>
    <w:rsid w:val="00965671"/>
    <w:rsid w:val="00985F1F"/>
    <w:rsid w:val="00990287"/>
    <w:rsid w:val="009B31B4"/>
    <w:rsid w:val="009C03BF"/>
    <w:rsid w:val="009F1ECD"/>
    <w:rsid w:val="009F4C2A"/>
    <w:rsid w:val="00A06BBE"/>
    <w:rsid w:val="00A21C57"/>
    <w:rsid w:val="00A32068"/>
    <w:rsid w:val="00A45181"/>
    <w:rsid w:val="00A46D9E"/>
    <w:rsid w:val="00A519DE"/>
    <w:rsid w:val="00A51B33"/>
    <w:rsid w:val="00A5259A"/>
    <w:rsid w:val="00A55887"/>
    <w:rsid w:val="00A61611"/>
    <w:rsid w:val="00A64226"/>
    <w:rsid w:val="00A77504"/>
    <w:rsid w:val="00A86669"/>
    <w:rsid w:val="00A94D05"/>
    <w:rsid w:val="00A95CB5"/>
    <w:rsid w:val="00AA0177"/>
    <w:rsid w:val="00AA0BA1"/>
    <w:rsid w:val="00AA4580"/>
    <w:rsid w:val="00AA7193"/>
    <w:rsid w:val="00AB0782"/>
    <w:rsid w:val="00AC6C76"/>
    <w:rsid w:val="00AD5167"/>
    <w:rsid w:val="00AE2A5E"/>
    <w:rsid w:val="00AE6D12"/>
    <w:rsid w:val="00AF1B72"/>
    <w:rsid w:val="00AF7610"/>
    <w:rsid w:val="00B21A1E"/>
    <w:rsid w:val="00B23CA0"/>
    <w:rsid w:val="00B242E6"/>
    <w:rsid w:val="00B2464B"/>
    <w:rsid w:val="00B30A94"/>
    <w:rsid w:val="00B34862"/>
    <w:rsid w:val="00B53C86"/>
    <w:rsid w:val="00B606FF"/>
    <w:rsid w:val="00B63C15"/>
    <w:rsid w:val="00B65A79"/>
    <w:rsid w:val="00B748F5"/>
    <w:rsid w:val="00B74D9C"/>
    <w:rsid w:val="00B84D54"/>
    <w:rsid w:val="00B85137"/>
    <w:rsid w:val="00B85774"/>
    <w:rsid w:val="00B87884"/>
    <w:rsid w:val="00B9125F"/>
    <w:rsid w:val="00B93419"/>
    <w:rsid w:val="00B93B1A"/>
    <w:rsid w:val="00BA4908"/>
    <w:rsid w:val="00BA5412"/>
    <w:rsid w:val="00BA7F72"/>
    <w:rsid w:val="00BB12F8"/>
    <w:rsid w:val="00BD4E16"/>
    <w:rsid w:val="00BE22AA"/>
    <w:rsid w:val="00BE4912"/>
    <w:rsid w:val="00BE5DD0"/>
    <w:rsid w:val="00BE7908"/>
    <w:rsid w:val="00BF0813"/>
    <w:rsid w:val="00C07048"/>
    <w:rsid w:val="00C1033B"/>
    <w:rsid w:val="00C358FA"/>
    <w:rsid w:val="00C35EB4"/>
    <w:rsid w:val="00C40224"/>
    <w:rsid w:val="00C43F52"/>
    <w:rsid w:val="00C53401"/>
    <w:rsid w:val="00C6752E"/>
    <w:rsid w:val="00C73A0F"/>
    <w:rsid w:val="00C74516"/>
    <w:rsid w:val="00C8081E"/>
    <w:rsid w:val="00C82968"/>
    <w:rsid w:val="00C837C4"/>
    <w:rsid w:val="00C9699C"/>
    <w:rsid w:val="00C97326"/>
    <w:rsid w:val="00CA10A8"/>
    <w:rsid w:val="00CC1158"/>
    <w:rsid w:val="00D00A1E"/>
    <w:rsid w:val="00D0474B"/>
    <w:rsid w:val="00D15E0A"/>
    <w:rsid w:val="00D233BC"/>
    <w:rsid w:val="00D23AB4"/>
    <w:rsid w:val="00D27BB9"/>
    <w:rsid w:val="00D3109E"/>
    <w:rsid w:val="00D31F3B"/>
    <w:rsid w:val="00D35606"/>
    <w:rsid w:val="00D42709"/>
    <w:rsid w:val="00D47017"/>
    <w:rsid w:val="00D47A37"/>
    <w:rsid w:val="00D54A9E"/>
    <w:rsid w:val="00D73CAD"/>
    <w:rsid w:val="00D861E3"/>
    <w:rsid w:val="00D90DE8"/>
    <w:rsid w:val="00D94EDD"/>
    <w:rsid w:val="00D97EA5"/>
    <w:rsid w:val="00DA3070"/>
    <w:rsid w:val="00DA55D7"/>
    <w:rsid w:val="00DC4BA5"/>
    <w:rsid w:val="00DE36AE"/>
    <w:rsid w:val="00DF2F6C"/>
    <w:rsid w:val="00DF6B63"/>
    <w:rsid w:val="00E0614E"/>
    <w:rsid w:val="00E10B65"/>
    <w:rsid w:val="00E209D1"/>
    <w:rsid w:val="00E27015"/>
    <w:rsid w:val="00E4010D"/>
    <w:rsid w:val="00E4390A"/>
    <w:rsid w:val="00E46DF7"/>
    <w:rsid w:val="00E51A75"/>
    <w:rsid w:val="00E544F5"/>
    <w:rsid w:val="00E54CE5"/>
    <w:rsid w:val="00E807DC"/>
    <w:rsid w:val="00EA03B2"/>
    <w:rsid w:val="00EB257E"/>
    <w:rsid w:val="00EB3153"/>
    <w:rsid w:val="00EB4779"/>
    <w:rsid w:val="00EB508A"/>
    <w:rsid w:val="00EC3650"/>
    <w:rsid w:val="00ED7E70"/>
    <w:rsid w:val="00EE11EC"/>
    <w:rsid w:val="00EE2F5C"/>
    <w:rsid w:val="00EE305E"/>
    <w:rsid w:val="00F02D1E"/>
    <w:rsid w:val="00F122CC"/>
    <w:rsid w:val="00F15941"/>
    <w:rsid w:val="00F245CA"/>
    <w:rsid w:val="00F24C3E"/>
    <w:rsid w:val="00F301CA"/>
    <w:rsid w:val="00F31CA0"/>
    <w:rsid w:val="00F417A1"/>
    <w:rsid w:val="00F57909"/>
    <w:rsid w:val="00F63951"/>
    <w:rsid w:val="00F771D0"/>
    <w:rsid w:val="00FA17C8"/>
    <w:rsid w:val="00FA646C"/>
    <w:rsid w:val="00FB6946"/>
    <w:rsid w:val="00FC3CDA"/>
    <w:rsid w:val="00FD4D86"/>
    <w:rsid w:val="00FD7586"/>
    <w:rsid w:val="00FF0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D53611"/>
  <w15:docId w15:val="{98726E90-20A8-2B47-9BC1-2FDF5D33E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Regular Paragraph"/>
    <w:qFormat/>
    <w:rsid w:val="002A78A6"/>
    <w:pPr>
      <w:spacing w:before="240" w:after="200"/>
    </w:pPr>
    <w:rPr>
      <w:rFonts w:ascii="Avenir Book" w:eastAsia="Times New Roman" w:hAnsi="Avenir Book" w:cs="Times New Roman"/>
      <w:color w:val="262626" w:themeColor="text1" w:themeTint="D9"/>
      <w:lang w:val="en-IN"/>
    </w:rPr>
  </w:style>
  <w:style w:type="paragraph" w:styleId="Heading1">
    <w:name w:val="heading 1"/>
    <w:basedOn w:val="Normal"/>
    <w:next w:val="Normal"/>
    <w:uiPriority w:val="9"/>
    <w:qFormat/>
    <w:rsid w:val="002C3256"/>
    <w:pPr>
      <w:outlineLvl w:val="0"/>
    </w:pPr>
    <w:rPr>
      <w:rFonts w:ascii="Avenir Light" w:hAnsi="Avenir Light"/>
      <w:sz w:val="52"/>
      <w:szCs w:val="52"/>
    </w:rPr>
  </w:style>
  <w:style w:type="paragraph" w:styleId="Heading2">
    <w:name w:val="heading 2"/>
    <w:basedOn w:val="Heading1"/>
    <w:next w:val="Normal"/>
    <w:uiPriority w:val="9"/>
    <w:unhideWhenUsed/>
    <w:qFormat/>
    <w:rsid w:val="002A78A6"/>
    <w:pPr>
      <w:outlineLvl w:val="1"/>
    </w:pPr>
    <w:rPr>
      <w:rFonts w:ascii="Avenir Heavy" w:hAnsi="Avenir Heavy"/>
      <w:b/>
      <w:bCs/>
      <w:color w:val="7F7F7F" w:themeColor="text1" w:themeTint="80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EB4779"/>
    <w:pPr>
      <w:keepNext/>
      <w:keepLines/>
      <w:numPr>
        <w:numId w:val="1"/>
      </w:numPr>
      <w:spacing w:before="480"/>
      <w:outlineLvl w:val="2"/>
    </w:pPr>
    <w:rPr>
      <w:rFonts w:ascii="Avenir Heavy" w:eastAsiaTheme="majorEastAsia" w:hAnsi="Avenir Heavy" w:cstheme="majorBidi"/>
      <w:b/>
      <w:bCs/>
      <w:color w:val="4F81BD" w:themeColor="accent1"/>
      <w:sz w:val="28"/>
      <w:szCs w:val="28"/>
      <w14:textFill>
        <w14:solidFill>
          <w14:schemeClr w14:val="accent1">
            <w14:lumMod w14:val="75000"/>
            <w14:lumMod w14:val="85000"/>
            <w14:lumOff w14:val="15000"/>
          </w14:schemeClr>
        </w14:solidFill>
      </w14:textFill>
    </w:rPr>
  </w:style>
  <w:style w:type="paragraph" w:styleId="Heading4">
    <w:name w:val="heading 4"/>
    <w:basedOn w:val="Normal"/>
    <w:next w:val="Normal"/>
    <w:uiPriority w:val="9"/>
    <w:unhideWhenUsed/>
    <w:qFormat/>
    <w:rsid w:val="00420F4E"/>
    <w:pPr>
      <w:keepNext/>
      <w:keepLines/>
      <w:spacing w:before="120" w:after="80"/>
      <w:outlineLvl w:val="3"/>
    </w:pPr>
    <w:rPr>
      <w:rFonts w:ascii="Avenir Heavy" w:eastAsiaTheme="majorEastAsia" w:hAnsi="Avenir Heavy" w:cs="Times New Roman (Headings CS)"/>
      <w:b/>
      <w:bCs/>
      <w:caps/>
      <w:color w:val="527EE0"/>
      <w:spacing w:val="20"/>
      <w:sz w:val="22"/>
      <w14:textFill>
        <w14:solidFill>
          <w14:srgbClr w14:val="527EE0">
            <w14:lumMod w14:val="85000"/>
            <w14:lumOff w14:val="15000"/>
          </w14:srgbClr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9"/>
    <w:unhideWhenUsed/>
    <w:pPr>
      <w:keepNext/>
      <w:keepLines/>
      <w:outlineLvl w:val="4"/>
    </w:pPr>
    <w:rPr>
      <w:rFonts w:asciiTheme="majorHAnsi" w:eastAsiaTheme="majorEastAsia" w:hAnsiTheme="majorHAnsi" w:cstheme="majorBidi"/>
      <w:color w:val="4F81BD" w:themeColor="accent1"/>
      <w14:textFill>
        <w14:solidFill>
          <w14:schemeClr w14:val="accent1">
            <w14:lumMod w14:val="75000"/>
            <w14:lumMod w14:val="85000"/>
            <w14:lumOff w14:val="15000"/>
          </w14:schemeClr>
        </w14:solidFill>
      </w14:textFill>
    </w:rPr>
  </w:style>
  <w:style w:type="paragraph" w:styleId="Heading6">
    <w:name w:val="heading 6"/>
    <w:basedOn w:val="Normal"/>
    <w:next w:val="Normal"/>
    <w:uiPriority w:val="9"/>
    <w:semiHidden/>
    <w:unhideWhenUsed/>
    <w:pPr>
      <w:keepNext/>
      <w:keepLines/>
      <w:outlineLvl w:val="5"/>
    </w:pPr>
    <w:rPr>
      <w:rFonts w:asciiTheme="majorHAnsi" w:eastAsiaTheme="majorEastAsia" w:hAnsiTheme="majorHAnsi" w:cstheme="majorBidi"/>
      <w:color w:val="4F81BD" w:themeColor="accent1"/>
      <w14:textFill>
        <w14:solidFill>
          <w14:schemeClr w14:val="accent1">
            <w14:lumMod w14:val="50000"/>
            <w14:lumMod w14:val="85000"/>
            <w14:lumOff w14:val="15000"/>
          </w14:scheme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rsid w:val="00A61611"/>
    <w:pPr>
      <w:contextualSpacing/>
    </w:pPr>
    <w:rPr>
      <w:rFonts w:ascii="Avenir Heavy" w:eastAsiaTheme="majorEastAsia" w:hAnsi="Avenir Heavy" w:cstheme="majorBidi"/>
      <w:b/>
      <w:spacing w:val="-10"/>
      <w:kern w:val="28"/>
      <w:sz w:val="56"/>
      <w:szCs w:val="56"/>
    </w:rPr>
  </w:style>
  <w:style w:type="paragraph" w:styleId="Subtitle">
    <w:name w:val="Subtitle"/>
    <w:aliases w:val="Sub-headings"/>
    <w:basedOn w:val="Heading5"/>
    <w:next w:val="Normal"/>
    <w:link w:val="SubtitleChar"/>
    <w:uiPriority w:val="11"/>
    <w:qFormat/>
    <w:rsid w:val="00E51A75"/>
    <w:pPr>
      <w:numPr>
        <w:ilvl w:val="1"/>
      </w:numPr>
      <w:spacing w:before="200" w:after="80"/>
    </w:pPr>
    <w:rPr>
      <w:rFonts w:ascii="Avenir Medium" w:hAnsi="Avenir Medium" w:cs="Times New Roman (Headings CS)"/>
      <w:color w:val="0E45D7"/>
      <w:spacing w:val="20"/>
      <w:szCs w:val="26"/>
      <w14:textFill>
        <w14:solidFill>
          <w14:srgbClr w14:val="0E45D7">
            <w14:lumMod w14:val="85000"/>
            <w14:lumOff w14:val="15000"/>
          </w14:srgbClr>
        </w14:solidFill>
      </w14:textFill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161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611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616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1611"/>
  </w:style>
  <w:style w:type="paragraph" w:styleId="Footer">
    <w:name w:val="footer"/>
    <w:basedOn w:val="Normal"/>
    <w:link w:val="FooterChar"/>
    <w:uiPriority w:val="99"/>
    <w:unhideWhenUsed/>
    <w:rsid w:val="00A616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1611"/>
  </w:style>
  <w:style w:type="character" w:styleId="SubtleEmphasis">
    <w:name w:val="Subtle Emphasis"/>
    <w:basedOn w:val="DefaultParagraphFont"/>
    <w:uiPriority w:val="19"/>
    <w:qFormat/>
    <w:rsid w:val="004067C4"/>
    <w:rPr>
      <w:rFonts w:ascii="Avenir Light Oblique" w:hAnsi="Avenir Light Oblique"/>
      <w:i/>
      <w:iCs/>
      <w:color w:val="00B0F0"/>
      <w:szCs w:val="3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11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1158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EB4779"/>
    <w:pPr>
      <w:ind w:left="360"/>
    </w:pPr>
  </w:style>
  <w:style w:type="paragraph" w:styleId="NormalWeb">
    <w:name w:val="Normal (Web)"/>
    <w:basedOn w:val="Normal"/>
    <w:uiPriority w:val="99"/>
    <w:semiHidden/>
    <w:unhideWhenUsed/>
    <w:rsid w:val="007B72AF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635F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390A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51" w:right="851"/>
    </w:pPr>
    <w:rPr>
      <w:i/>
      <w:iCs/>
      <w:color w:val="2961A7" w:themeColor="text2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390A"/>
    <w:rPr>
      <w:rFonts w:ascii="Avenir Book" w:eastAsia="Times New Roman" w:hAnsi="Avenir Book" w:cs="Times New Roman"/>
      <w:i/>
      <w:iCs/>
      <w:color w:val="1F497D" w:themeColor="text2"/>
      <w:sz w:val="26"/>
      <w:lang w:val="en-IN"/>
    </w:rPr>
  </w:style>
  <w:style w:type="character" w:styleId="Hyperlink">
    <w:name w:val="Hyperlink"/>
    <w:basedOn w:val="DefaultParagraphFont"/>
    <w:uiPriority w:val="99"/>
    <w:unhideWhenUsed/>
    <w:rsid w:val="003B49B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49BD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rsid w:val="006C5B53"/>
    <w:rPr>
      <w:rFonts w:asciiTheme="majorHAnsi" w:eastAsiaTheme="majorEastAsia" w:hAnsiTheme="majorHAnsi" w:cstheme="majorBidi"/>
      <w:color w:val="365F91" w:themeColor="accent1" w:themeShade="BF"/>
      <w:lang w:val="en-GB"/>
    </w:rPr>
  </w:style>
  <w:style w:type="character" w:customStyle="1" w:styleId="SubtitleChar">
    <w:name w:val="Subtitle Char"/>
    <w:aliases w:val="Sub-headings Char"/>
    <w:basedOn w:val="Heading5Char"/>
    <w:link w:val="Subtitle"/>
    <w:uiPriority w:val="11"/>
    <w:rsid w:val="00E51A75"/>
    <w:rPr>
      <w:rFonts w:ascii="Avenir Medium" w:eastAsiaTheme="majorEastAsia" w:hAnsi="Avenir Medium" w:cs="Times New Roman (Headings CS)"/>
      <w:color w:val="0E45D7"/>
      <w:spacing w:val="20"/>
      <w:szCs w:val="26"/>
      <w:lang w:val="en-GB"/>
    </w:rPr>
  </w:style>
  <w:style w:type="paragraph" w:customStyle="1" w:styleId="Example">
    <w:name w:val="Example"/>
    <w:basedOn w:val="Normal"/>
    <w:qFormat/>
    <w:rsid w:val="00E807DC"/>
    <w:pPr>
      <w:spacing w:before="0" w:after="0"/>
    </w:pPr>
    <w:rPr>
      <w:i/>
      <w:iCs/>
      <w:noProof/>
      <w:color w:val="474747"/>
      <w:sz w:val="22"/>
      <w:szCs w:val="22"/>
      <w14:textFill>
        <w14:solidFill>
          <w14:srgbClr w14:val="474747">
            <w14:lumMod w14:val="50000"/>
            <w14:lumOff w14:val="50000"/>
          </w14:srgbClr>
        </w14:solidFill>
      </w14:textFill>
    </w:rPr>
  </w:style>
  <w:style w:type="paragraph" w:styleId="Quote">
    <w:name w:val="Quote"/>
    <w:basedOn w:val="Normal"/>
    <w:next w:val="Normal"/>
    <w:link w:val="QuoteChar"/>
    <w:uiPriority w:val="29"/>
    <w:qFormat/>
    <w:rsid w:val="00B242E6"/>
    <w:rPr>
      <w:rFonts w:ascii="Avenir Medium" w:hAnsi="Avenir Medium"/>
      <w:color w:val="0070C0"/>
      <w14:textFill>
        <w14:solidFill>
          <w14:srgbClr w14:val="0070C0">
            <w14:lumMod w14:val="85000"/>
            <w14:lumOff w14:val="15000"/>
          </w14:srgb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29"/>
    <w:rsid w:val="00B242E6"/>
    <w:rPr>
      <w:rFonts w:ascii="Avenir Medium" w:eastAsia="Times New Roman" w:hAnsi="Avenir Medium" w:cs="Times New Roman"/>
      <w:color w:val="0070C0"/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1E0A1F"/>
  </w:style>
  <w:style w:type="paragraph" w:styleId="TOC2">
    <w:name w:val="toc 2"/>
    <w:basedOn w:val="Normal"/>
    <w:next w:val="Normal"/>
    <w:autoRedefine/>
    <w:uiPriority w:val="39"/>
    <w:unhideWhenUsed/>
    <w:rsid w:val="003A285D"/>
    <w:pPr>
      <w:spacing w:before="120" w:after="0"/>
      <w:ind w:left="240"/>
    </w:pPr>
    <w:rPr>
      <w:rFonts w:asciiTheme="minorHAnsi" w:hAnsiTheme="minorHAnsi"/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125146"/>
    <w:pPr>
      <w:spacing w:after="120"/>
    </w:pPr>
    <w:rPr>
      <w:rFonts w:asciiTheme="minorHAnsi" w:hAnsi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F07C0"/>
    <w:pPr>
      <w:tabs>
        <w:tab w:val="left" w:pos="960"/>
        <w:tab w:val="right" w:leader="dot" w:pos="9350"/>
      </w:tabs>
      <w:spacing w:before="0" w:after="0"/>
      <w:ind w:left="480"/>
    </w:pPr>
    <w:rPr>
      <w:rFonts w:asciiTheme="minorHAnsi" w:hAnsi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rsid w:val="003A285D"/>
    <w:pPr>
      <w:spacing w:before="480" w:after="0" w:line="276" w:lineRule="auto"/>
      <w:outlineLvl w:val="9"/>
    </w:pPr>
    <w:rPr>
      <w:rFonts w:asciiTheme="majorHAnsi" w:hAnsiTheme="majorHAnsi"/>
      <w:b/>
      <w:bCs/>
      <w:color w:val="4F81BD" w:themeColor="accent1"/>
      <w:sz w:val="28"/>
      <w:szCs w:val="28"/>
      <w:lang w:val="en-US" w:eastAsia="en-US"/>
      <w14:textFill>
        <w14:solidFill>
          <w14:schemeClr w14:val="accent1">
            <w14:lumMod w14:val="75000"/>
            <w14:lumMod w14:val="85000"/>
            <w14:lumOff w14:val="15000"/>
          </w14:schemeClr>
        </w14:solidFill>
      </w14:textFill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A285D"/>
    <w:pPr>
      <w:spacing w:before="0" w:after="0"/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A285D"/>
    <w:pPr>
      <w:spacing w:before="0" w:after="0"/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A285D"/>
    <w:pPr>
      <w:spacing w:before="0" w:after="0"/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A285D"/>
    <w:pPr>
      <w:spacing w:before="0" w:after="0"/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A285D"/>
    <w:pPr>
      <w:spacing w:before="0" w:after="0"/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A285D"/>
    <w:pPr>
      <w:spacing w:before="0" w:after="0"/>
      <w:ind w:left="1920"/>
    </w:pPr>
    <w:rPr>
      <w:rFonts w:asciiTheme="minorHAnsi" w:hAnsiTheme="minorHAnsi"/>
      <w:sz w:val="20"/>
      <w:szCs w:val="20"/>
    </w:rPr>
  </w:style>
  <w:style w:type="paragraph" w:styleId="NoSpacing">
    <w:name w:val="No Spacing"/>
    <w:aliases w:val="TOC"/>
    <w:link w:val="NoSpacingChar"/>
    <w:uiPriority w:val="1"/>
    <w:qFormat/>
    <w:rsid w:val="00125146"/>
    <w:pPr>
      <w:spacing w:before="120" w:after="120"/>
    </w:pPr>
    <w:rPr>
      <w:rFonts w:ascii="Avenir Book" w:hAnsi="Avenir Book"/>
      <w:color w:val="404040" w:themeColor="text1" w:themeTint="BF"/>
      <w:lang w:val="en-IN" w:eastAsia="en-US"/>
    </w:rPr>
  </w:style>
  <w:style w:type="character" w:customStyle="1" w:styleId="NoSpacingChar">
    <w:name w:val="No Spacing Char"/>
    <w:aliases w:val="TOC Char"/>
    <w:basedOn w:val="DefaultParagraphFont"/>
    <w:link w:val="NoSpacing"/>
    <w:uiPriority w:val="1"/>
    <w:rsid w:val="00125146"/>
    <w:rPr>
      <w:rFonts w:ascii="Avenir Book" w:hAnsi="Avenir Book"/>
      <w:color w:val="404040" w:themeColor="text1" w:themeTint="BF"/>
      <w:lang w:val="en-IN" w:eastAsia="en-US"/>
    </w:rPr>
  </w:style>
  <w:style w:type="character" w:styleId="Strong">
    <w:name w:val="Strong"/>
    <w:basedOn w:val="DefaultParagraphFont"/>
    <w:uiPriority w:val="22"/>
    <w:qFormat/>
    <w:rsid w:val="00AA0177"/>
    <w:rPr>
      <w:b/>
      <w:bCs/>
    </w:rPr>
  </w:style>
  <w:style w:type="paragraph" w:styleId="Revision">
    <w:name w:val="Revision"/>
    <w:hidden/>
    <w:uiPriority w:val="99"/>
    <w:semiHidden/>
    <w:rsid w:val="005C1DAF"/>
    <w:rPr>
      <w:rFonts w:ascii="Avenir Book" w:eastAsia="Times New Roman" w:hAnsi="Avenir Book" w:cs="Times New Roman"/>
      <w:color w:val="262626" w:themeColor="text1" w:themeTint="D9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haijin/Library/Group%20Containers/UBF8T346G9.Office/User%20Content.localized/Templates.localized/Greyamp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kshitizkashyap/Downloads/CHIP%205%20-%20Evaluation%20Sheet(1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Avenir Book" panose="02000503020000020003" pitchFamily="2" charset="0"/>
                <a:ea typeface="+mn-ea"/>
                <a:cs typeface="+mn-cs"/>
              </a:defRPr>
            </a:pPr>
            <a:r>
              <a:rPr lang="en-GB"/>
              <a:t>Trends Till Assignment 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Avenir Book" panose="02000503020000020003" pitchFamily="2" charset="0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'Report card'!$F$11</c:f>
              <c:strCache>
                <c:ptCount val="1"/>
                <c:pt idx="0">
                  <c:v>Pass Mark</c:v>
                </c:pt>
              </c:strCache>
            </c:strRef>
          </c:tx>
          <c:spPr>
            <a:ln w="19050" cap="rnd">
              <a:solidFill>
                <a:srgbClr val="C00000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cat>
            <c:strRef>
              <c:f>'Report card'!$E$12:$E$14</c:f>
              <c:strCache>
                <c:ptCount val="3"/>
                <c:pt idx="0">
                  <c:v>Robot Simulator</c:v>
                </c:pt>
                <c:pt idx="1">
                  <c:v>Game of Life</c:v>
                </c:pt>
                <c:pt idx="2">
                  <c:v>Activity Reporter</c:v>
                </c:pt>
              </c:strCache>
            </c:strRef>
          </c:cat>
          <c:val>
            <c:numRef>
              <c:f>'Report card'!$F$12:$F$14</c:f>
              <c:numCache>
                <c:formatCode>General</c:formatCode>
                <c:ptCount val="3"/>
                <c:pt idx="0">
                  <c:v>3</c:v>
                </c:pt>
                <c:pt idx="1">
                  <c:v>3</c:v>
                </c:pt>
                <c:pt idx="2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0FE-464B-87E9-31D25830C5CA}"/>
            </c:ext>
          </c:extLst>
        </c:ser>
        <c:ser>
          <c:idx val="1"/>
          <c:order val="1"/>
          <c:tx>
            <c:strRef>
              <c:f>'Report card'!$G$11</c:f>
              <c:strCache>
                <c:ptCount val="1"/>
                <c:pt idx="0">
                  <c:v>OO Concepts</c:v>
                </c:pt>
              </c:strCache>
            </c:strRef>
          </c:tx>
          <c:spPr>
            <a:ln w="19050" cap="rnd">
              <a:solidFill>
                <a:srgbClr val="92D050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cat>
            <c:strRef>
              <c:f>'Report card'!$E$12:$E$14</c:f>
              <c:strCache>
                <c:ptCount val="3"/>
                <c:pt idx="0">
                  <c:v>Robot Simulator</c:v>
                </c:pt>
                <c:pt idx="1">
                  <c:v>Game of Life</c:v>
                </c:pt>
                <c:pt idx="2">
                  <c:v>Activity Reporter</c:v>
                </c:pt>
              </c:strCache>
            </c:strRef>
          </c:cat>
          <c:val>
            <c:numRef>
              <c:f>'Report card'!$G$12:$G$14</c:f>
              <c:numCache>
                <c:formatCode>General</c:formatCode>
                <c:ptCount val="3"/>
                <c:pt idx="0">
                  <c:v>1</c:v>
                </c:pt>
                <c:pt idx="1">
                  <c:v>3</c:v>
                </c:pt>
                <c:pt idx="2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0FE-464B-87E9-31D25830C5CA}"/>
            </c:ext>
          </c:extLst>
        </c:ser>
        <c:ser>
          <c:idx val="2"/>
          <c:order val="2"/>
          <c:tx>
            <c:strRef>
              <c:f>'Report card'!$H$11</c:f>
              <c:strCache>
                <c:ptCount val="1"/>
                <c:pt idx="0">
                  <c:v>Unit Testing &amp; TDD</c:v>
                </c:pt>
              </c:strCache>
            </c:strRef>
          </c:tx>
          <c:spPr>
            <a:ln w="19050" cap="rnd">
              <a:solidFill>
                <a:srgbClr val="00B0F0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cat>
            <c:strRef>
              <c:f>'Report card'!$E$12:$E$14</c:f>
              <c:strCache>
                <c:ptCount val="3"/>
                <c:pt idx="0">
                  <c:v>Robot Simulator</c:v>
                </c:pt>
                <c:pt idx="1">
                  <c:v>Game of Life</c:v>
                </c:pt>
                <c:pt idx="2">
                  <c:v>Activity Reporter</c:v>
                </c:pt>
              </c:strCache>
            </c:strRef>
          </c:cat>
          <c:val>
            <c:numRef>
              <c:f>'Report card'!$H$12:$H$14</c:f>
              <c:numCache>
                <c:formatCode>General</c:formatCode>
                <c:ptCount val="3"/>
                <c:pt idx="0">
                  <c:v>4</c:v>
                </c:pt>
                <c:pt idx="1">
                  <c:v>1</c:v>
                </c:pt>
                <c:pt idx="2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0FE-464B-87E9-31D25830C5CA}"/>
            </c:ext>
          </c:extLst>
        </c:ser>
        <c:ser>
          <c:idx val="3"/>
          <c:order val="3"/>
          <c:tx>
            <c:strRef>
              <c:f>'Report card'!$I$11</c:f>
              <c:strCache>
                <c:ptCount val="1"/>
                <c:pt idx="0">
                  <c:v>Clean Code</c:v>
                </c:pt>
              </c:strCache>
            </c:strRef>
          </c:tx>
          <c:spPr>
            <a:ln w="19050" cap="rnd">
              <a:solidFill>
                <a:srgbClr val="0070C0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cat>
            <c:strRef>
              <c:f>'Report card'!$E$12:$E$14</c:f>
              <c:strCache>
                <c:ptCount val="3"/>
                <c:pt idx="0">
                  <c:v>Robot Simulator</c:v>
                </c:pt>
                <c:pt idx="1">
                  <c:v>Game of Life</c:v>
                </c:pt>
                <c:pt idx="2">
                  <c:v>Activity Reporter</c:v>
                </c:pt>
              </c:strCache>
            </c:strRef>
          </c:cat>
          <c:val>
            <c:numRef>
              <c:f>'Report card'!$I$12:$I$14</c:f>
              <c:numCache>
                <c:formatCode>General</c:formatCode>
                <c:ptCount val="3"/>
                <c:pt idx="0">
                  <c:v>2</c:v>
                </c:pt>
                <c:pt idx="1">
                  <c:v>1</c:v>
                </c:pt>
                <c:pt idx="2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0FE-464B-87E9-31D25830C5CA}"/>
            </c:ext>
          </c:extLst>
        </c:ser>
        <c:ser>
          <c:idx val="4"/>
          <c:order val="4"/>
          <c:tx>
            <c:strRef>
              <c:f>'Report card'!$J$11</c:f>
              <c:strCache>
                <c:ptCount val="1"/>
                <c:pt idx="0">
                  <c:v>Naming</c:v>
                </c:pt>
              </c:strCache>
            </c:strRef>
          </c:tx>
          <c:spPr>
            <a:ln w="19050" cap="rnd">
              <a:solidFill>
                <a:srgbClr val="00B050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cat>
            <c:strRef>
              <c:f>'Report card'!$E$12:$E$14</c:f>
              <c:strCache>
                <c:ptCount val="3"/>
                <c:pt idx="0">
                  <c:v>Robot Simulator</c:v>
                </c:pt>
                <c:pt idx="1">
                  <c:v>Game of Life</c:v>
                </c:pt>
                <c:pt idx="2">
                  <c:v>Activity Reporter</c:v>
                </c:pt>
              </c:strCache>
            </c:strRef>
          </c:cat>
          <c:val>
            <c:numRef>
              <c:f>'Report card'!$J$12:$J$14</c:f>
              <c:numCache>
                <c:formatCode>General</c:formatCode>
                <c:ptCount val="3"/>
                <c:pt idx="0">
                  <c:v>4</c:v>
                </c:pt>
                <c:pt idx="1">
                  <c:v>4</c:v>
                </c:pt>
                <c:pt idx="2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10FE-464B-87E9-31D25830C5CA}"/>
            </c:ext>
          </c:extLst>
        </c:ser>
        <c:ser>
          <c:idx val="5"/>
          <c:order val="5"/>
          <c:tx>
            <c:strRef>
              <c:f>'Report card'!$K$11</c:f>
              <c:strCache>
                <c:ptCount val="1"/>
                <c:pt idx="0">
                  <c:v>Application of Concepts</c:v>
                </c:pt>
              </c:strCache>
            </c:strRef>
          </c:tx>
          <c:spPr>
            <a:ln w="19050" cap="rnd">
              <a:solidFill>
                <a:srgbClr val="EE93F0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cat>
            <c:strRef>
              <c:f>'Report card'!$E$12:$E$14</c:f>
              <c:strCache>
                <c:ptCount val="3"/>
                <c:pt idx="0">
                  <c:v>Robot Simulator</c:v>
                </c:pt>
                <c:pt idx="1">
                  <c:v>Game of Life</c:v>
                </c:pt>
                <c:pt idx="2">
                  <c:v>Activity Reporter</c:v>
                </c:pt>
              </c:strCache>
            </c:strRef>
          </c:cat>
          <c:val>
            <c:numRef>
              <c:f>'Report card'!$K$12:$K$14</c:f>
              <c:numCache>
                <c:formatCode>General</c:formatCode>
                <c:ptCount val="3"/>
                <c:pt idx="0">
                  <c:v>2</c:v>
                </c:pt>
                <c:pt idx="1">
                  <c:v>1</c:v>
                </c:pt>
                <c:pt idx="2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10FE-464B-87E9-31D25830C5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42646223"/>
        <c:axId val="1242647855"/>
      </c:lineChart>
      <c:catAx>
        <c:axId val="124264622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Avenir Book" panose="02000503020000020003" pitchFamily="2" charset="0"/>
                <a:ea typeface="+mn-ea"/>
                <a:cs typeface="+mn-cs"/>
              </a:defRPr>
            </a:pPr>
            <a:endParaRPr lang="en-US"/>
          </a:p>
        </c:txPr>
        <c:crossAx val="1242647855"/>
        <c:crosses val="autoZero"/>
        <c:auto val="0"/>
        <c:lblAlgn val="ctr"/>
        <c:lblOffset val="100"/>
        <c:noMultiLvlLbl val="0"/>
      </c:catAx>
      <c:valAx>
        <c:axId val="1242647855"/>
        <c:scaling>
          <c:orientation val="minMax"/>
          <c:max val="5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@" sourceLinked="0"/>
        <c:majorTickMark val="in"/>
        <c:minorTickMark val="none"/>
        <c:tickLblPos val="none"/>
        <c:spPr>
          <a:noFill/>
          <a:ln>
            <a:solidFill>
              <a:srgbClr val="FFC000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Avenir Book" panose="02000503020000020003" pitchFamily="2" charset="0"/>
                <a:ea typeface="+mn-ea"/>
                <a:cs typeface="+mn-cs"/>
              </a:defRPr>
            </a:pPr>
            <a:endParaRPr lang="en-US"/>
          </a:p>
        </c:txPr>
        <c:crossAx val="1242646223"/>
        <c:crosses val="autoZero"/>
        <c:crossBetween val="between"/>
        <c:majorUnit val="2.5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lt1">
                    <a:lumMod val="85000"/>
                  </a:schemeClr>
                </a:solidFill>
                <a:latin typeface="Avenir Book" panose="02000503020000020003" pitchFamily="2" charset="0"/>
                <a:ea typeface="+mn-ea"/>
                <a:cs typeface="+mn-cs"/>
              </a:defRPr>
            </a:pPr>
            <a:endParaRPr lang="en-US"/>
          </a:p>
        </c:txPr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Avenir Book" panose="02000503020000020003" pitchFamily="2" charset="0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>
          <a:latin typeface="Avenir Book" panose="02000503020000020003" pitchFamily="2" charset="0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4E5C969-2C0B-1648-9739-F30DD4A6E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Greyamp.dotx</Template>
  <TotalTime>22</TotalTime>
  <Pages>6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Greyamp Writing styleguide</vt:lpstr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Greyamp Writing styleguide</dc:title>
  <dc:subject>Month, Year</dc:subject>
  <dc:creator>Microsoft Office User</dc:creator>
  <cp:keywords/>
  <cp:lastModifiedBy>Kshitiz -</cp:lastModifiedBy>
  <cp:revision>8</cp:revision>
  <cp:lastPrinted>2020-05-14T02:58:00Z</cp:lastPrinted>
  <dcterms:created xsi:type="dcterms:W3CDTF">2020-05-28T04:21:00Z</dcterms:created>
  <dcterms:modified xsi:type="dcterms:W3CDTF">2020-06-12T07:42:00Z</dcterms:modified>
</cp:coreProperties>
</file>